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428377F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C01B050" w:rsidR="00321362" w:rsidRPr="00B67595" w:rsidRDefault="0009676F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CPEN6098</w:t>
            </w:r>
            <w:r w:rsidR="00B67595">
              <w:rPr>
                <w:rFonts w:ascii="Arial Narrow" w:hAnsi="Arial Narrow" w:cs="Tahoma"/>
                <w:sz w:val="36"/>
              </w:rPr>
              <w:t xml:space="preserve"> </w:t>
            </w:r>
            <w:r w:rsidR="00B67595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>
              <w:rPr>
                <w:rFonts w:ascii="Arial Narrow" w:hAnsi="Arial Narrow" w:cs="Tahoma"/>
                <w:sz w:val="36"/>
              </w:rPr>
              <w:t>CPEN6108 | CPEN6109</w:t>
            </w:r>
          </w:p>
          <w:p w14:paraId="36656A16" w14:textId="242A756F" w:rsidR="00235C36" w:rsidRPr="00876A58" w:rsidRDefault="0009676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</w:t>
            </w:r>
            <w:r w:rsidR="009C5E8E">
              <w:rPr>
                <w:rFonts w:ascii="Arial Narrow" w:hAnsi="Arial Narrow" w:cs="Tahoma"/>
                <w:sz w:val="36"/>
              </w:rPr>
              <w:t>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EEED717" w:rsidR="00F80742" w:rsidRPr="00DF718C" w:rsidRDefault="0009676F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DD0CD96" w:rsidR="000732DF" w:rsidRPr="0036420F" w:rsidRDefault="0009676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9676F">
              <w:rPr>
                <w:rFonts w:ascii="Arial" w:hAnsi="Arial" w:cs="Arial"/>
                <w:b/>
                <w:sz w:val="20"/>
              </w:rPr>
              <w:t>O213-CPEN6098-</w:t>
            </w:r>
            <w:r w:rsidR="00A1352E">
              <w:rPr>
                <w:rFonts w:ascii="Arial" w:hAnsi="Arial" w:cs="Arial"/>
                <w:b/>
                <w:sz w:val="20"/>
              </w:rPr>
              <w:t>VC</w:t>
            </w:r>
            <w:r w:rsidRPr="0009676F">
              <w:rPr>
                <w:rFonts w:ascii="Arial" w:hAnsi="Arial" w:cs="Arial"/>
                <w:b/>
                <w:sz w:val="20"/>
              </w:rPr>
              <w:t>0</w:t>
            </w:r>
            <w:r w:rsidR="00A1352E">
              <w:rPr>
                <w:rFonts w:ascii="Arial" w:hAnsi="Arial" w:cs="Arial"/>
                <w:b/>
                <w:sz w:val="20"/>
              </w:rPr>
              <w:t>6</w:t>
            </w:r>
            <w:r w:rsidRPr="0009676F">
              <w:rPr>
                <w:rFonts w:ascii="Arial" w:hAnsi="Arial" w:cs="Arial"/>
                <w:b/>
                <w:sz w:val="20"/>
              </w:rPr>
              <w:t>-0</w:t>
            </w:r>
            <w:r w:rsidR="006C302A">
              <w:rPr>
                <w:rFonts w:ascii="Arial" w:hAnsi="Arial" w:cs="Arial"/>
                <w:b/>
                <w:sz w:val="20"/>
              </w:rPr>
              <w:t>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A5449D6" w:rsidR="00535DA7" w:rsidRPr="0009676F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09676F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09676F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FB3DA59" w14:textId="4E34CAFB" w:rsidR="005B66A9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4595224" w14:textId="77777777" w:rsidR="0009676F" w:rsidRDefault="0009676F" w:rsidP="0009676F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untuk:</w:t>
      </w:r>
    </w:p>
    <w:p w14:paraId="71B0E3FA" w14:textId="77777777" w:rsidR="0009676F" w:rsidRDefault="0009676F" w:rsidP="0009676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2A26D0CD" w14:textId="77777777" w:rsidR="0009676F" w:rsidRDefault="0009676F" w:rsidP="0009676F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jawaban mahasiswa lain</w:t>
      </w:r>
      <w:r>
        <w:rPr>
          <w:lang w:val="id-ID"/>
        </w:rPr>
        <w:t>,</w:t>
      </w:r>
    </w:p>
    <w:p w14:paraId="2E25205D" w14:textId="77777777" w:rsidR="0009676F" w:rsidRDefault="0009676F" w:rsidP="0009676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other student</w:t>
      </w:r>
    </w:p>
    <w:p w14:paraId="61576C18" w14:textId="77777777" w:rsidR="0009676F" w:rsidRDefault="0009676F" w:rsidP="0009676F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t>Menyadur sebagian maupun seluruh jawaban dari buku</w:t>
      </w:r>
      <w:r>
        <w:rPr>
          <w:lang w:val="id-ID"/>
        </w:rPr>
        <w:t>,</w:t>
      </w:r>
    </w:p>
    <w:p w14:paraId="71DACC87" w14:textId="77777777" w:rsidR="0009676F" w:rsidRDefault="0009676F" w:rsidP="0009676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answer from the book</w:t>
      </w:r>
    </w:p>
    <w:p w14:paraId="71E541E3" w14:textId="77777777" w:rsidR="0009676F" w:rsidRDefault="0009676F" w:rsidP="0009676F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Mendownload sebagian maupun seluruh </w:t>
      </w:r>
      <w:r>
        <w:t>jawaban dari internet</w:t>
      </w:r>
      <w:r>
        <w:rPr>
          <w:lang w:val="id-ID"/>
        </w:rPr>
        <w:t>,</w:t>
      </w:r>
    </w:p>
    <w:p w14:paraId="031DA292" w14:textId="77777777" w:rsidR="0009676F" w:rsidRDefault="0009676F" w:rsidP="0009676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2F26D51" w14:textId="77777777" w:rsidR="0009676F" w:rsidRDefault="0009676F" w:rsidP="0009676F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soal,</w:t>
      </w:r>
    </w:p>
    <w:p w14:paraId="495891B2" w14:textId="77777777" w:rsidR="0009676F" w:rsidRDefault="0009676F" w:rsidP="0009676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5DA3F44" w14:textId="77777777" w:rsidR="0009676F" w:rsidRDefault="0009676F" w:rsidP="0009676F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00B9F93C" w14:textId="77777777" w:rsidR="0009676F" w:rsidRDefault="0009676F" w:rsidP="0009676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99B2AFD" w14:textId="77777777" w:rsidR="0009676F" w:rsidRDefault="0009676F" w:rsidP="0009676F">
      <w:pPr>
        <w:numPr>
          <w:ilvl w:val="2"/>
          <w:numId w:val="15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0CD34F4" w14:textId="77777777" w:rsidR="0009676F" w:rsidRDefault="0009676F" w:rsidP="0009676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B75628F" w14:textId="77777777" w:rsidR="0009676F" w:rsidRDefault="0009676F" w:rsidP="0009676F">
      <w:pPr>
        <w:ind w:left="540"/>
        <w:jc w:val="both"/>
        <w:rPr>
          <w:rStyle w:val="longtext"/>
          <w:sz w:val="18"/>
          <w:szCs w:val="18"/>
        </w:rPr>
      </w:pPr>
    </w:p>
    <w:p w14:paraId="1152F3B3" w14:textId="77777777" w:rsidR="0009676F" w:rsidRDefault="0009676F" w:rsidP="0009676F">
      <w:pPr>
        <w:numPr>
          <w:ilvl w:val="0"/>
          <w:numId w:val="14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r>
        <w:t>mahasiswa</w:t>
      </w:r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365BD54C" w14:textId="77777777" w:rsidR="0009676F" w:rsidRDefault="0009676F" w:rsidP="0009676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7C129215" w14:textId="77777777" w:rsidR="0009676F" w:rsidRDefault="0009676F" w:rsidP="0009676F">
      <w:pPr>
        <w:ind w:left="360" w:hanging="360"/>
      </w:pPr>
    </w:p>
    <w:p w14:paraId="6F7B28C9" w14:textId="77777777" w:rsidR="0009676F" w:rsidRDefault="0009676F" w:rsidP="0009676F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r>
        <w:t>jawaban</w:t>
      </w:r>
      <w:r>
        <w:rPr>
          <w:lang w:val="id-ID"/>
        </w:rPr>
        <w:t xml:space="preserve">, segala jenis pengumpulan </w:t>
      </w:r>
      <w:r>
        <w:t>jawaban</w:t>
      </w:r>
      <w:r>
        <w:rPr>
          <w:lang w:val="id-ID"/>
        </w:rPr>
        <w:t xml:space="preserve"> di luar jadwal tidak dilayani.</w:t>
      </w:r>
    </w:p>
    <w:p w14:paraId="62D89C48" w14:textId="77777777" w:rsidR="0009676F" w:rsidRDefault="0009676F" w:rsidP="0009676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2AF05A56" w14:textId="77777777" w:rsidR="0009676F" w:rsidRDefault="0009676F" w:rsidP="0009676F">
      <w:pPr>
        <w:jc w:val="both"/>
        <w:rPr>
          <w:rStyle w:val="longtext"/>
          <w:i/>
          <w:sz w:val="18"/>
          <w:szCs w:val="18"/>
        </w:rPr>
      </w:pPr>
    </w:p>
    <w:p w14:paraId="61C66976" w14:textId="77777777" w:rsidR="0009676F" w:rsidRDefault="0009676F" w:rsidP="0009676F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13C8B401" w14:textId="77777777" w:rsidR="0009676F" w:rsidRDefault="0009676F" w:rsidP="0009676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15AE3F91" w14:textId="77777777" w:rsidR="0009676F" w:rsidRDefault="0009676F" w:rsidP="0009676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09676F" w14:paraId="7F392245" w14:textId="77777777" w:rsidTr="0009676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94FCD" w14:textId="77777777" w:rsidR="0009676F" w:rsidRDefault="00096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3E07592B" w14:textId="77777777" w:rsidR="0009676F" w:rsidRDefault="0009676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F49D77" w14:textId="77777777" w:rsidR="0009676F" w:rsidRDefault="00096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5549A5B6" w14:textId="77777777" w:rsidR="0009676F" w:rsidRDefault="0009676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71BE6" w14:textId="77777777" w:rsidR="0009676F" w:rsidRDefault="00096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5FA605CB" w14:textId="77777777" w:rsidR="0009676F" w:rsidRDefault="0009676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09676F" w14:paraId="0A562A82" w14:textId="77777777" w:rsidTr="0009676F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4B5FD" w14:textId="73A17CDF" w:rsidR="0009676F" w:rsidRDefault="009C5E8E">
            <w:pPr>
              <w:jc w:val="center"/>
              <w:rPr>
                <w:bCs/>
                <w:highlight w:val="yellow"/>
              </w:rPr>
            </w:pPr>
            <w:r w:rsidRPr="009C5E8E">
              <w:rPr>
                <w:bCs/>
              </w:rPr>
              <w:t>100%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8DBD" w14:textId="4A3EAACA" w:rsidR="0009676F" w:rsidRPr="009C5E8E" w:rsidRDefault="009C5E8E">
            <w:pPr>
              <w:jc w:val="center"/>
              <w:rPr>
                <w:bCs/>
              </w:rPr>
            </w:pPr>
            <w:r w:rsidRPr="009C5E8E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7BE8" w14:textId="77777777" w:rsidR="0009676F" w:rsidRPr="009C5E8E" w:rsidRDefault="0009676F">
            <w:pPr>
              <w:jc w:val="center"/>
              <w:rPr>
                <w:bCs/>
              </w:rPr>
            </w:pPr>
            <w:r w:rsidRPr="009C5E8E">
              <w:rPr>
                <w:bCs/>
              </w:rPr>
              <w:t>-</w:t>
            </w:r>
          </w:p>
        </w:tc>
      </w:tr>
    </w:tbl>
    <w:p w14:paraId="26A96BAF" w14:textId="77777777" w:rsidR="0009676F" w:rsidRDefault="0009676F" w:rsidP="0009676F">
      <w:pPr>
        <w:ind w:left="360"/>
        <w:jc w:val="both"/>
        <w:rPr>
          <w:lang w:val="id-ID"/>
        </w:rPr>
      </w:pPr>
    </w:p>
    <w:p w14:paraId="4C94E3BA" w14:textId="77777777" w:rsidR="0009676F" w:rsidRDefault="0009676F" w:rsidP="0009676F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06F13788" w14:textId="77777777" w:rsidR="0009676F" w:rsidRDefault="0009676F" w:rsidP="0009676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6EEC1187" w14:textId="77777777" w:rsidR="0009676F" w:rsidRDefault="0009676F" w:rsidP="0009676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09676F" w14:paraId="6506FF8C" w14:textId="77777777" w:rsidTr="0009676F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695FED" w14:textId="77777777" w:rsidR="0009676F" w:rsidRDefault="0009676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7291F8E9" w14:textId="77777777" w:rsidR="0009676F" w:rsidRDefault="0009676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09676F" w14:paraId="6C7A3CD3" w14:textId="77777777" w:rsidTr="0009676F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A2B76" w14:textId="77777777" w:rsidR="009C5E8E" w:rsidRPr="009C5E8E" w:rsidRDefault="009C5E8E" w:rsidP="009C5E8E">
            <w:pPr>
              <w:rPr>
                <w:sz w:val="22"/>
                <w:szCs w:val="22"/>
                <w:lang w:eastAsia="en-US"/>
              </w:rPr>
            </w:pPr>
            <w:r>
              <w:t>Cisco Packet Tracer 7.3.0</w:t>
            </w:r>
          </w:p>
          <w:p w14:paraId="5A762D7B" w14:textId="77777777" w:rsidR="00DF6C8D" w:rsidRDefault="009C5E8E" w:rsidP="00DF6C8D">
            <w:r>
              <w:t>Winbox 3.24</w:t>
            </w:r>
          </w:p>
          <w:p w14:paraId="2B8D72CF" w14:textId="02BBA9B2" w:rsidR="0009676F" w:rsidRPr="009C5E8E" w:rsidRDefault="00DF6C8D" w:rsidP="00DF6C8D">
            <w:pPr>
              <w:rPr>
                <w:sz w:val="22"/>
                <w:szCs w:val="22"/>
                <w:lang w:eastAsia="en-US"/>
              </w:rPr>
            </w:pPr>
            <w:r>
              <w:t>VM Mikrotik 6.45.9</w:t>
            </w:r>
            <w:bookmarkStart w:id="0" w:name="_GoBack"/>
            <w:bookmarkEnd w:id="0"/>
          </w:p>
        </w:tc>
      </w:tr>
    </w:tbl>
    <w:p w14:paraId="287C4B63" w14:textId="77777777" w:rsidR="0009676F" w:rsidRPr="000D52B5" w:rsidRDefault="0009676F" w:rsidP="0009676F">
      <w:pPr>
        <w:pStyle w:val="Heading2"/>
        <w:numPr>
          <w:ilvl w:val="0"/>
          <w:numId w:val="14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 xml:space="preserve">Ekstensi file yang harus disertakan dalam </w:t>
      </w:r>
      <w:r w:rsidRPr="000D52B5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 tugas mandiri dan proyek untuk matakuliah ini adalah sebagai berikut:</w:t>
      </w:r>
    </w:p>
    <w:p w14:paraId="4364DB9F" w14:textId="77777777" w:rsidR="0009676F" w:rsidRDefault="0009676F" w:rsidP="0009676F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0D52B5">
        <w:rPr>
          <w:rStyle w:val="longtext"/>
          <w:i/>
          <w:iCs/>
          <w:sz w:val="18"/>
          <w:szCs w:val="18"/>
        </w:rPr>
        <w:t xml:space="preserve">File extensions should be included in assignment and project </w:t>
      </w:r>
      <w:r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p w14:paraId="0F4A479E" w14:textId="77777777" w:rsidR="0009676F" w:rsidRDefault="0009676F" w:rsidP="0009676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09676F" w14:paraId="14BAF7BD" w14:textId="77777777" w:rsidTr="0009676F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A3E9C" w14:textId="77777777" w:rsidR="0009676F" w:rsidRDefault="0009676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3130A1B7" w14:textId="77777777" w:rsidR="0009676F" w:rsidRDefault="0009676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8C86A" w14:textId="77777777" w:rsidR="0009676F" w:rsidRDefault="0009676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18ED69AB" w14:textId="77777777" w:rsidR="0009676F" w:rsidRDefault="0009676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FB92D2" w14:textId="77777777" w:rsidR="0009676F" w:rsidRDefault="000967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5C3C69FD" w14:textId="77777777" w:rsidR="0009676F" w:rsidRDefault="0009676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09676F" w14:paraId="6639D53F" w14:textId="77777777" w:rsidTr="00A1583B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EC58E" w14:textId="07C80E43" w:rsidR="0009676F" w:rsidRPr="00A1583B" w:rsidRDefault="00DB0132">
            <w:pPr>
              <w:rPr>
                <w:rFonts w:eastAsia="Times New Roman"/>
                <w:color w:val="000000"/>
                <w:sz w:val="22"/>
                <w:szCs w:val="22"/>
                <w:lang w:eastAsia="en-ID"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 xml:space="preserve">DOCX, </w:t>
            </w:r>
            <w:r w:rsidR="00A1583B">
              <w:rPr>
                <w:color w:val="000000"/>
                <w:sz w:val="22"/>
                <w:szCs w:val="22"/>
                <w:lang w:eastAsia="en-ID"/>
              </w:rPr>
              <w:t>PKA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C5C2" w14:textId="72BC1274" w:rsidR="0009676F" w:rsidRDefault="00A1583B" w:rsidP="00A1583B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86FE8" w14:textId="7FE8373E" w:rsidR="00A1583B" w:rsidRDefault="00A1583B" w:rsidP="00A1583B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ECE9906" w14:textId="3020CB92" w:rsidR="00643F75" w:rsidRDefault="00A1583B" w:rsidP="00643F75">
      <w:pPr>
        <w:rPr>
          <w:lang w:val="id-ID"/>
        </w:rPr>
      </w:pPr>
      <w:r>
        <w:rPr>
          <w:lang w:val="id-ID"/>
        </w:rPr>
        <w:br w:type="page"/>
      </w:r>
    </w:p>
    <w:p w14:paraId="4003847B" w14:textId="77777777" w:rsidR="0009676F" w:rsidRDefault="0009676F" w:rsidP="0009676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1C69823" w14:textId="201945DF" w:rsidR="0089403F" w:rsidRDefault="0009676F" w:rsidP="0089403F">
      <w:pPr>
        <w:rPr>
          <w:i/>
          <w:sz w:val="16"/>
          <w:lang w:val="id-ID"/>
        </w:rPr>
      </w:pPr>
      <w:r>
        <w:rPr>
          <w:i/>
          <w:sz w:val="16"/>
          <w:lang w:val="id-ID"/>
        </w:rPr>
        <w:t>Case</w:t>
      </w:r>
    </w:p>
    <w:p w14:paraId="049A44D9" w14:textId="77777777" w:rsidR="00C6028C" w:rsidRDefault="00C6028C" w:rsidP="0089403F">
      <w:pPr>
        <w:rPr>
          <w:i/>
          <w:sz w:val="16"/>
          <w:lang w:val="id-ID"/>
        </w:rPr>
      </w:pPr>
    </w:p>
    <w:p w14:paraId="0B03D97E" w14:textId="77777777" w:rsidR="009435E0" w:rsidRPr="00FB764F" w:rsidRDefault="009435E0" w:rsidP="009435E0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lang w:val="id-ID"/>
        </w:rPr>
        <w:t>C</w:t>
      </w:r>
      <w:r w:rsidRPr="00FB764F">
        <w:rPr>
          <w:lang w:val="id-ID"/>
        </w:rPr>
        <w:t xml:space="preserve">reate a </w:t>
      </w:r>
      <w:r w:rsidRPr="00956017">
        <w:rPr>
          <w:b/>
          <w:lang w:val="id-ID"/>
        </w:rPr>
        <w:t>cable</w:t>
      </w:r>
      <w:r w:rsidRPr="00FB764F">
        <w:rPr>
          <w:lang w:val="id-ID"/>
        </w:rPr>
        <w:t xml:space="preserve"> to connect a </w:t>
      </w:r>
      <w:r>
        <w:rPr>
          <w:b/>
        </w:rPr>
        <w:t>Computer</w:t>
      </w:r>
      <w:r>
        <w:rPr>
          <w:lang w:val="id-ID"/>
        </w:rPr>
        <w:t xml:space="preserve"> to </w:t>
      </w:r>
      <w:r>
        <w:rPr>
          <w:b/>
        </w:rPr>
        <w:t>Computer</w:t>
      </w:r>
      <w:r>
        <w:rPr>
          <w:lang w:val="id-ID"/>
        </w:rPr>
        <w:t>.</w:t>
      </w:r>
    </w:p>
    <w:p w14:paraId="2DBB7A36" w14:textId="77777777" w:rsidR="009435E0" w:rsidRPr="00FB764F" w:rsidRDefault="009435E0" w:rsidP="009435E0">
      <w:pPr>
        <w:pStyle w:val="ListParagraph"/>
        <w:numPr>
          <w:ilvl w:val="0"/>
          <w:numId w:val="17"/>
        </w:numPr>
        <w:spacing w:line="360" w:lineRule="auto"/>
        <w:jc w:val="both"/>
      </w:pPr>
      <w:bookmarkStart w:id="1" w:name="OLE_LINK2"/>
      <w:bookmarkStart w:id="2" w:name="OLE_LINK3"/>
      <w:bookmarkStart w:id="3" w:name="OLE_LINK4"/>
      <w:bookmarkStart w:id="4" w:name="OLE_LINK5"/>
      <w:bookmarkStart w:id="5" w:name="OLE_LINK50"/>
      <w:bookmarkStart w:id="6" w:name="OLE_LINK51"/>
      <w:r>
        <w:t>Velvet Company</w:t>
      </w:r>
      <w:bookmarkEnd w:id="1"/>
      <w:bookmarkEnd w:id="2"/>
      <w:bookmarkEnd w:id="3"/>
      <w:bookmarkEnd w:id="4"/>
      <w:r>
        <w:t xml:space="preserve"> </w:t>
      </w:r>
      <w:bookmarkEnd w:id="5"/>
      <w:bookmarkEnd w:id="6"/>
      <w:r>
        <w:t xml:space="preserve">has </w:t>
      </w:r>
      <w:r w:rsidRPr="00956017">
        <w:rPr>
          <w:b/>
        </w:rPr>
        <w:t>network</w:t>
      </w:r>
      <w:r>
        <w:rPr>
          <w:b/>
        </w:rPr>
        <w:t xml:space="preserve"> address 192.168</w:t>
      </w:r>
      <w:r w:rsidRPr="00956017">
        <w:rPr>
          <w:b/>
        </w:rPr>
        <w:t>.</w:t>
      </w:r>
      <w:r>
        <w:rPr>
          <w:b/>
        </w:rPr>
        <w:t>100</w:t>
      </w:r>
      <w:r w:rsidRPr="00956017">
        <w:rPr>
          <w:b/>
        </w:rPr>
        <w:t>.0</w:t>
      </w:r>
      <w:r>
        <w:rPr>
          <w:b/>
        </w:rPr>
        <w:t>/24</w:t>
      </w:r>
      <w:r>
        <w:t xml:space="preserve"> and they want to create </w:t>
      </w:r>
      <w:r>
        <w:rPr>
          <w:b/>
        </w:rPr>
        <w:t>3</w:t>
      </w:r>
      <w:r w:rsidRPr="00956017">
        <w:rPr>
          <w:b/>
        </w:rPr>
        <w:t xml:space="preserve"> network</w:t>
      </w:r>
      <w:r>
        <w:rPr>
          <w:b/>
        </w:rPr>
        <w:t>s</w:t>
      </w:r>
      <w:r>
        <w:t xml:space="preserve"> under their main network.</w:t>
      </w:r>
      <w:r>
        <w:rPr>
          <w:lang w:val="id-ID"/>
        </w:rPr>
        <w:t xml:space="preserve"> The details </w:t>
      </w:r>
      <w:r>
        <w:rPr>
          <w:noProof/>
          <w:lang w:val="id-ID"/>
        </w:rPr>
        <w:t>are</w:t>
      </w:r>
      <w:r>
        <w:rPr>
          <w:lang w:val="id-ID"/>
        </w:rPr>
        <w:t xml:space="preserve"> written below:</w:t>
      </w:r>
    </w:p>
    <w:p w14:paraId="0C4C2F61" w14:textId="77777777" w:rsidR="009435E0" w:rsidRPr="005F4AFD" w:rsidRDefault="009435E0" w:rsidP="009435E0">
      <w:pPr>
        <w:pStyle w:val="ListParagraph"/>
        <w:numPr>
          <w:ilvl w:val="1"/>
          <w:numId w:val="17"/>
        </w:numPr>
        <w:spacing w:line="360" w:lineRule="auto"/>
        <w:jc w:val="both"/>
      </w:pPr>
      <w:r>
        <w:rPr>
          <w:b/>
        </w:rPr>
        <w:t xml:space="preserve">Finance Division – 25 </w:t>
      </w:r>
      <w:r w:rsidRPr="00956017">
        <w:rPr>
          <w:b/>
        </w:rPr>
        <w:t>computer</w:t>
      </w:r>
      <w:r>
        <w:rPr>
          <w:b/>
        </w:rPr>
        <w:t>s</w:t>
      </w:r>
    </w:p>
    <w:p w14:paraId="61C253D5" w14:textId="77777777" w:rsidR="009435E0" w:rsidRDefault="009435E0" w:rsidP="009435E0">
      <w:pPr>
        <w:pStyle w:val="ListParagraph"/>
        <w:numPr>
          <w:ilvl w:val="1"/>
          <w:numId w:val="17"/>
        </w:numPr>
        <w:spacing w:line="360" w:lineRule="auto"/>
        <w:jc w:val="both"/>
      </w:pPr>
      <w:r>
        <w:rPr>
          <w:b/>
        </w:rPr>
        <w:t>Marketing Division – 37</w:t>
      </w:r>
      <w:r w:rsidRPr="00956017">
        <w:rPr>
          <w:b/>
        </w:rPr>
        <w:t xml:space="preserve"> computer</w:t>
      </w:r>
      <w:r>
        <w:rPr>
          <w:b/>
        </w:rPr>
        <w:t>s</w:t>
      </w:r>
    </w:p>
    <w:p w14:paraId="77170A09" w14:textId="77777777" w:rsidR="009435E0" w:rsidRPr="002B3028" w:rsidRDefault="009435E0" w:rsidP="009435E0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</w:rPr>
      </w:pPr>
      <w:r>
        <w:rPr>
          <w:b/>
        </w:rPr>
        <w:t>Operational Division– 28</w:t>
      </w:r>
      <w:r w:rsidRPr="002B3028">
        <w:rPr>
          <w:b/>
        </w:rPr>
        <w:t xml:space="preserve"> computers</w:t>
      </w:r>
    </w:p>
    <w:p w14:paraId="49E8FE8B" w14:textId="77777777" w:rsidR="009435E0" w:rsidRPr="00EA4739" w:rsidRDefault="009435E0" w:rsidP="009435E0">
      <w:pPr>
        <w:spacing w:line="360" w:lineRule="auto"/>
        <w:ind w:left="720"/>
        <w:jc w:val="both"/>
        <w:rPr>
          <w:lang w:val="id-ID"/>
        </w:rPr>
      </w:pPr>
      <w:r w:rsidRPr="00EA4739">
        <w:rPr>
          <w:lang w:val="id-ID"/>
        </w:rPr>
        <w:t>This Company want</w:t>
      </w:r>
      <w:r w:rsidRPr="00EA4739">
        <w:t>s</w:t>
      </w:r>
      <w:r w:rsidRPr="00EA4739">
        <w:rPr>
          <w:lang w:val="id-ID"/>
        </w:rPr>
        <w:t xml:space="preserve"> you to handle the works. There are the details of the works.</w:t>
      </w:r>
    </w:p>
    <w:p w14:paraId="0A79FD55" w14:textId="77777777" w:rsidR="009435E0" w:rsidRPr="00EA4739" w:rsidRDefault="009435E0" w:rsidP="009435E0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id-ID"/>
        </w:rPr>
      </w:pPr>
      <w:r w:rsidRPr="00EA4739">
        <w:rPr>
          <w:lang w:val="id-ID"/>
        </w:rPr>
        <w:t xml:space="preserve">Create </w:t>
      </w:r>
      <w:r w:rsidRPr="00EA4739">
        <w:rPr>
          <w:b/>
          <w:lang w:val="id-ID"/>
        </w:rPr>
        <w:t>new subnet mask and IP address range for every network</w:t>
      </w:r>
      <w:r w:rsidRPr="00EA4739">
        <w:rPr>
          <w:b/>
        </w:rPr>
        <w:t xml:space="preserve"> </w:t>
      </w:r>
      <w:r w:rsidRPr="00EA4739">
        <w:t xml:space="preserve">using </w:t>
      </w:r>
      <w:r w:rsidRPr="00EA4739">
        <w:rPr>
          <w:b/>
        </w:rPr>
        <w:t>FLSM</w:t>
      </w:r>
      <w:r w:rsidRPr="00EA4739">
        <w:t>.</w:t>
      </w:r>
    </w:p>
    <w:p w14:paraId="04F84966" w14:textId="77777777" w:rsidR="009435E0" w:rsidRPr="00493C30" w:rsidRDefault="009435E0" w:rsidP="009435E0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id-ID"/>
        </w:rPr>
      </w:pPr>
      <w:r w:rsidRPr="00EA4739">
        <w:rPr>
          <w:b/>
        </w:rPr>
        <w:t>Open the “Case 02.pka”</w:t>
      </w:r>
      <w:r w:rsidRPr="00EA4739">
        <w:t xml:space="preserve"> file and follow the instructions shown in the case to </w:t>
      </w:r>
      <w:r w:rsidRPr="00EA4739">
        <w:rPr>
          <w:b/>
        </w:rPr>
        <w:t>create</w:t>
      </w:r>
      <w:r w:rsidRPr="00EA4739">
        <w:rPr>
          <w:lang w:val="id-ID"/>
        </w:rPr>
        <w:t xml:space="preserve"> </w:t>
      </w:r>
      <w:r w:rsidRPr="00EA4739">
        <w:rPr>
          <w:b/>
          <w:lang w:val="en-ID"/>
        </w:rPr>
        <w:t xml:space="preserve">a </w:t>
      </w:r>
      <w:r w:rsidRPr="00EA4739">
        <w:rPr>
          <w:b/>
          <w:lang w:val="id-ID"/>
        </w:rPr>
        <w:t>LAN connectio</w:t>
      </w:r>
      <w:r w:rsidRPr="00EA4739">
        <w:rPr>
          <w:b/>
          <w:lang w:val="en-ID"/>
        </w:rPr>
        <w:t>n</w:t>
      </w:r>
      <w:r w:rsidRPr="00EA4739">
        <w:rPr>
          <w:lang w:val="id-ID"/>
        </w:rPr>
        <w:t xml:space="preserve">. </w:t>
      </w:r>
      <w:r w:rsidRPr="00EA4739">
        <w:rPr>
          <w:b/>
        </w:rPr>
        <w:t>Make sure that each</w:t>
      </w:r>
      <w:r w:rsidRPr="00EA4739">
        <w:rPr>
          <w:b/>
          <w:lang w:val="id-ID"/>
        </w:rPr>
        <w:t xml:space="preserve"> </w:t>
      </w:r>
      <w:r w:rsidRPr="00EA4739">
        <w:rPr>
          <w:b/>
          <w:lang w:val="en-ID"/>
        </w:rPr>
        <w:t>PC</w:t>
      </w:r>
      <w:r w:rsidRPr="00EA4739">
        <w:rPr>
          <w:b/>
          <w:lang w:val="id-ID"/>
        </w:rPr>
        <w:t xml:space="preserve"> </w:t>
      </w:r>
      <w:r w:rsidRPr="00EA4739">
        <w:rPr>
          <w:b/>
        </w:rPr>
        <w:t>is connected to each other</w:t>
      </w:r>
      <w:r w:rsidRPr="00EA4739">
        <w:t>.</w:t>
      </w:r>
    </w:p>
    <w:p w14:paraId="44248547" w14:textId="77777777" w:rsidR="009435E0" w:rsidRDefault="009435E0" w:rsidP="009435E0">
      <w:pPr>
        <w:pStyle w:val="ListParagraph"/>
        <w:numPr>
          <w:ilvl w:val="0"/>
          <w:numId w:val="17"/>
        </w:numPr>
        <w:spacing w:line="360" w:lineRule="auto"/>
        <w:rPr>
          <w:lang w:val="en-ID"/>
        </w:rPr>
      </w:pPr>
      <w:r>
        <w:rPr>
          <w:lang w:val="en-ID"/>
        </w:rPr>
        <w:t xml:space="preserve">Velvet Company has </w:t>
      </w:r>
      <w:r>
        <w:rPr>
          <w:b/>
          <w:lang w:val="en-ID"/>
        </w:rPr>
        <w:t xml:space="preserve">network address 192.168.100.0 with network mask 255.255.255.0. </w:t>
      </w:r>
      <w:r>
        <w:rPr>
          <w:lang w:val="en-ID"/>
        </w:rPr>
        <w:t xml:space="preserve">The company wants </w:t>
      </w:r>
      <w:r>
        <w:rPr>
          <w:b/>
          <w:lang w:val="en-ID"/>
        </w:rPr>
        <w:t xml:space="preserve">3 sub-networks </w:t>
      </w:r>
      <w:r>
        <w:rPr>
          <w:lang w:val="en-ID"/>
        </w:rPr>
        <w:t>under their main network. The details are written below:</w:t>
      </w:r>
    </w:p>
    <w:p w14:paraId="4819C99D" w14:textId="77777777" w:rsidR="009435E0" w:rsidRDefault="009435E0" w:rsidP="009435E0">
      <w:pPr>
        <w:pStyle w:val="ListParagraph"/>
        <w:numPr>
          <w:ilvl w:val="1"/>
          <w:numId w:val="17"/>
        </w:numPr>
        <w:spacing w:line="360" w:lineRule="auto"/>
        <w:rPr>
          <w:b/>
          <w:lang w:val="en-ID"/>
        </w:rPr>
      </w:pPr>
      <w:r>
        <w:rPr>
          <w:b/>
          <w:lang w:val="en-ID"/>
        </w:rPr>
        <w:t>Designer</w:t>
      </w:r>
      <w:r w:rsidRPr="00493C30">
        <w:rPr>
          <w:b/>
          <w:lang w:val="en-ID"/>
        </w:rPr>
        <w:t xml:space="preserve"> Division</w:t>
      </w:r>
      <w:r w:rsidRPr="003C2E17">
        <w:rPr>
          <w:b/>
          <w:lang w:val="en-ID"/>
        </w:rPr>
        <w:t xml:space="preserve"> – 10 computers</w:t>
      </w:r>
    </w:p>
    <w:p w14:paraId="20585731" w14:textId="77777777" w:rsidR="009435E0" w:rsidRPr="00E719CE" w:rsidRDefault="009435E0" w:rsidP="009435E0">
      <w:pPr>
        <w:pStyle w:val="ListParagraph"/>
        <w:numPr>
          <w:ilvl w:val="1"/>
          <w:numId w:val="17"/>
        </w:numPr>
        <w:spacing w:line="360" w:lineRule="auto"/>
        <w:rPr>
          <w:b/>
          <w:lang w:val="en-ID"/>
        </w:rPr>
      </w:pPr>
      <w:r>
        <w:rPr>
          <w:b/>
          <w:lang w:val="en-ID"/>
        </w:rPr>
        <w:t>Programmer</w:t>
      </w:r>
      <w:r w:rsidRPr="00493C30">
        <w:rPr>
          <w:b/>
          <w:lang w:val="en-ID"/>
        </w:rPr>
        <w:t xml:space="preserve"> Division</w:t>
      </w:r>
      <w:r>
        <w:rPr>
          <w:b/>
          <w:lang w:val="en-ID"/>
        </w:rPr>
        <w:t xml:space="preserve"> – 17</w:t>
      </w:r>
      <w:r w:rsidRPr="003C2E17">
        <w:rPr>
          <w:b/>
          <w:lang w:val="en-ID"/>
        </w:rPr>
        <w:t xml:space="preserve"> computers</w:t>
      </w:r>
    </w:p>
    <w:p w14:paraId="7815AD64" w14:textId="77777777" w:rsidR="009435E0" w:rsidRPr="003C2E17" w:rsidRDefault="009435E0" w:rsidP="009435E0">
      <w:pPr>
        <w:pStyle w:val="ListParagraph"/>
        <w:numPr>
          <w:ilvl w:val="1"/>
          <w:numId w:val="17"/>
        </w:numPr>
        <w:spacing w:line="360" w:lineRule="auto"/>
        <w:rPr>
          <w:b/>
          <w:lang w:val="en-ID"/>
        </w:rPr>
      </w:pPr>
      <w:r>
        <w:rPr>
          <w:b/>
          <w:lang w:val="en-ID"/>
        </w:rPr>
        <w:t>DevOps</w:t>
      </w:r>
      <w:r w:rsidRPr="00493C30">
        <w:rPr>
          <w:b/>
          <w:lang w:val="en-ID"/>
        </w:rPr>
        <w:t xml:space="preserve"> Division</w:t>
      </w:r>
      <w:r w:rsidRPr="003C2E17">
        <w:rPr>
          <w:b/>
          <w:lang w:val="en-ID"/>
        </w:rPr>
        <w:t xml:space="preserve"> – </w:t>
      </w:r>
      <w:r>
        <w:rPr>
          <w:b/>
          <w:lang w:val="en-ID"/>
        </w:rPr>
        <w:t>8</w:t>
      </w:r>
      <w:r w:rsidRPr="003C2E17">
        <w:rPr>
          <w:b/>
          <w:lang w:val="en-ID"/>
        </w:rPr>
        <w:t xml:space="preserve"> computers</w:t>
      </w:r>
    </w:p>
    <w:p w14:paraId="7438604C" w14:textId="7064AAA8" w:rsidR="009435E0" w:rsidRPr="00E719CE" w:rsidRDefault="009435E0" w:rsidP="009435E0">
      <w:pPr>
        <w:spacing w:line="360" w:lineRule="auto"/>
        <w:ind w:left="720"/>
      </w:pPr>
      <w:r>
        <w:t xml:space="preserve">Velvet </w:t>
      </w:r>
      <w:r w:rsidRPr="00E719CE">
        <w:t xml:space="preserve">Company wants you to make the sub-network using </w:t>
      </w:r>
      <w:r w:rsidRPr="00E719CE">
        <w:rPr>
          <w:b/>
        </w:rPr>
        <w:t>VLSM</w:t>
      </w:r>
      <w:r w:rsidRPr="00E719CE">
        <w:t>.</w:t>
      </w:r>
    </w:p>
    <w:p w14:paraId="31D33E7E" w14:textId="77777777" w:rsidR="009435E0" w:rsidRPr="00493C30" w:rsidRDefault="009435E0" w:rsidP="009435E0">
      <w:pPr>
        <w:pStyle w:val="ListParagraph"/>
        <w:numPr>
          <w:ilvl w:val="0"/>
          <w:numId w:val="17"/>
        </w:numPr>
        <w:spacing w:line="360" w:lineRule="auto"/>
        <w:rPr>
          <w:lang w:val="en-ID"/>
        </w:rPr>
      </w:pPr>
      <w:r>
        <w:rPr>
          <w:lang w:val="en-ID"/>
        </w:rPr>
        <w:t xml:space="preserve">You are asked to create a LAN connection based on the picture on below. </w:t>
      </w:r>
      <w:r>
        <w:rPr>
          <w:b/>
          <w:lang w:val="en-ID"/>
        </w:rPr>
        <w:t xml:space="preserve">Open </w:t>
      </w:r>
      <w:r>
        <w:rPr>
          <w:lang w:val="en-ID"/>
        </w:rPr>
        <w:t>“</w:t>
      </w:r>
      <w:r>
        <w:rPr>
          <w:b/>
          <w:lang w:val="en-ID"/>
        </w:rPr>
        <w:t>Case 04.pka</w:t>
      </w:r>
      <w:r>
        <w:rPr>
          <w:lang w:val="en-ID"/>
        </w:rPr>
        <w:t xml:space="preserve">” file and follow the instructions shown in the case </w:t>
      </w:r>
      <w:r>
        <w:rPr>
          <w:b/>
          <w:lang w:val="en-ID"/>
        </w:rPr>
        <w:t>to create the routing configuration using static routing</w:t>
      </w:r>
      <w:r>
        <w:rPr>
          <w:lang w:val="en-ID"/>
        </w:rPr>
        <w:t>.</w:t>
      </w:r>
    </w:p>
    <w:p w14:paraId="10113D6B" w14:textId="77777777" w:rsidR="009435E0" w:rsidRDefault="009435E0" w:rsidP="009435E0">
      <w:pPr>
        <w:jc w:val="center"/>
      </w:pPr>
      <w:r w:rsidRPr="00E778D2">
        <w:rPr>
          <w:noProof/>
        </w:rPr>
        <w:drawing>
          <wp:inline distT="0" distB="0" distL="0" distR="0" wp14:anchorId="006DFCF4" wp14:editId="168DD045">
            <wp:extent cx="5940000" cy="2713867"/>
            <wp:effectExtent l="19050" t="19050" r="2286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138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32FC0" w14:textId="2799C2B5" w:rsidR="00E93C19" w:rsidRPr="00E72036" w:rsidRDefault="00E93C19" w:rsidP="00C6028C"/>
    <w:sectPr w:rsidR="00E93C19" w:rsidRPr="00E72036" w:rsidSect="00E93C1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F28C" w14:textId="77777777" w:rsidR="008B17AC" w:rsidRDefault="008B17AC" w:rsidP="00273E4A">
      <w:r>
        <w:separator/>
      </w:r>
    </w:p>
  </w:endnote>
  <w:endnote w:type="continuationSeparator" w:id="0">
    <w:p w14:paraId="59D88880" w14:textId="77777777" w:rsidR="008B17AC" w:rsidRDefault="008B17A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A5491" w14:textId="77777777" w:rsidR="008B17AC" w:rsidRDefault="008B17AC" w:rsidP="00273E4A">
      <w:r>
        <w:separator/>
      </w:r>
    </w:p>
  </w:footnote>
  <w:footnote w:type="continuationSeparator" w:id="0">
    <w:p w14:paraId="6987A9BC" w14:textId="77777777" w:rsidR="008B17AC" w:rsidRDefault="008B17A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5D0782" w14:paraId="0D6E0B6F" w14:textId="77777777" w:rsidTr="005D0782">
      <w:tc>
        <w:tcPr>
          <w:tcW w:w="5220" w:type="dxa"/>
        </w:tcPr>
        <w:p w14:paraId="2923BFF6" w14:textId="5EDCD253" w:rsidR="005D0782" w:rsidRPr="00DB0132" w:rsidRDefault="00DB013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C45596"/>
    <w:multiLevelType w:val="hybridMultilevel"/>
    <w:tmpl w:val="21C850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8F3763"/>
    <w:multiLevelType w:val="hybridMultilevel"/>
    <w:tmpl w:val="3920E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8" w15:restartNumberingAfterBreak="0">
    <w:nsid w:val="57C85219"/>
    <w:multiLevelType w:val="hybridMultilevel"/>
    <w:tmpl w:val="B3A4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31249B"/>
    <w:multiLevelType w:val="hybridMultilevel"/>
    <w:tmpl w:val="3D5C7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8035F6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0409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804DFB"/>
    <w:multiLevelType w:val="hybridMultilevel"/>
    <w:tmpl w:val="D5BC4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4"/>
  </w:num>
  <w:num w:numId="6">
    <w:abstractNumId w:val="9"/>
  </w:num>
  <w:num w:numId="7">
    <w:abstractNumId w:val="15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2"/>
  </w:num>
  <w:num w:numId="16">
    <w:abstractNumId w:val="7"/>
  </w:num>
  <w:num w:numId="17">
    <w:abstractNumId w:val="8"/>
  </w:num>
  <w:num w:numId="18">
    <w:abstractNumId w:val="3"/>
  </w:num>
  <w:num w:numId="19">
    <w:abstractNumId w:val="17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73A07"/>
    <w:rsid w:val="0009676F"/>
    <w:rsid w:val="000A0C90"/>
    <w:rsid w:val="000A23D8"/>
    <w:rsid w:val="000A3F41"/>
    <w:rsid w:val="000B69D0"/>
    <w:rsid w:val="000C3015"/>
    <w:rsid w:val="000D0AD8"/>
    <w:rsid w:val="000D52B5"/>
    <w:rsid w:val="000F057A"/>
    <w:rsid w:val="000F1EBF"/>
    <w:rsid w:val="000F3EB6"/>
    <w:rsid w:val="000F7CFC"/>
    <w:rsid w:val="000F7FC6"/>
    <w:rsid w:val="001128D4"/>
    <w:rsid w:val="00122BC2"/>
    <w:rsid w:val="00125EDA"/>
    <w:rsid w:val="00126822"/>
    <w:rsid w:val="00131DAA"/>
    <w:rsid w:val="00145C2E"/>
    <w:rsid w:val="00150E94"/>
    <w:rsid w:val="00151847"/>
    <w:rsid w:val="0015698F"/>
    <w:rsid w:val="00183F26"/>
    <w:rsid w:val="001941E1"/>
    <w:rsid w:val="001955A6"/>
    <w:rsid w:val="001A300E"/>
    <w:rsid w:val="001B3A2E"/>
    <w:rsid w:val="001B5213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2F3E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15C2A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5329"/>
    <w:rsid w:val="004B6AFE"/>
    <w:rsid w:val="004C0F0C"/>
    <w:rsid w:val="004D176C"/>
    <w:rsid w:val="004E7352"/>
    <w:rsid w:val="00520E03"/>
    <w:rsid w:val="005314B7"/>
    <w:rsid w:val="00535DA7"/>
    <w:rsid w:val="00537FFA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6079"/>
    <w:rsid w:val="005F794B"/>
    <w:rsid w:val="0060201C"/>
    <w:rsid w:val="0060486C"/>
    <w:rsid w:val="00635EE5"/>
    <w:rsid w:val="00643F75"/>
    <w:rsid w:val="00664137"/>
    <w:rsid w:val="0067443D"/>
    <w:rsid w:val="006C302A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3F"/>
    <w:rsid w:val="00894072"/>
    <w:rsid w:val="00895B8D"/>
    <w:rsid w:val="008B08C6"/>
    <w:rsid w:val="008B17AC"/>
    <w:rsid w:val="008B212E"/>
    <w:rsid w:val="008B7541"/>
    <w:rsid w:val="008C1A4A"/>
    <w:rsid w:val="008D1B94"/>
    <w:rsid w:val="008D411F"/>
    <w:rsid w:val="008E7214"/>
    <w:rsid w:val="008F740C"/>
    <w:rsid w:val="009010C1"/>
    <w:rsid w:val="00901A30"/>
    <w:rsid w:val="0090372F"/>
    <w:rsid w:val="00932B6E"/>
    <w:rsid w:val="0093677F"/>
    <w:rsid w:val="00937B93"/>
    <w:rsid w:val="009435E0"/>
    <w:rsid w:val="00944ADA"/>
    <w:rsid w:val="009568C5"/>
    <w:rsid w:val="00961A2D"/>
    <w:rsid w:val="0097243E"/>
    <w:rsid w:val="00973849"/>
    <w:rsid w:val="009832E4"/>
    <w:rsid w:val="00995821"/>
    <w:rsid w:val="00996057"/>
    <w:rsid w:val="009A2464"/>
    <w:rsid w:val="009A3737"/>
    <w:rsid w:val="009C5E8E"/>
    <w:rsid w:val="009C7801"/>
    <w:rsid w:val="009E29D9"/>
    <w:rsid w:val="00A1352E"/>
    <w:rsid w:val="00A1473C"/>
    <w:rsid w:val="00A1583B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2BA9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13E80"/>
    <w:rsid w:val="00C25F66"/>
    <w:rsid w:val="00C44051"/>
    <w:rsid w:val="00C525FC"/>
    <w:rsid w:val="00C56C03"/>
    <w:rsid w:val="00C57A8A"/>
    <w:rsid w:val="00C57FE8"/>
    <w:rsid w:val="00C6028C"/>
    <w:rsid w:val="00C6549A"/>
    <w:rsid w:val="00C8483C"/>
    <w:rsid w:val="00C915BF"/>
    <w:rsid w:val="00CB3B33"/>
    <w:rsid w:val="00CB736B"/>
    <w:rsid w:val="00CD64BC"/>
    <w:rsid w:val="00CF11B0"/>
    <w:rsid w:val="00D104D5"/>
    <w:rsid w:val="00D22C95"/>
    <w:rsid w:val="00D30822"/>
    <w:rsid w:val="00D3685C"/>
    <w:rsid w:val="00D37E0D"/>
    <w:rsid w:val="00D46478"/>
    <w:rsid w:val="00D47C75"/>
    <w:rsid w:val="00D60A6D"/>
    <w:rsid w:val="00D67DFC"/>
    <w:rsid w:val="00D712E4"/>
    <w:rsid w:val="00D95848"/>
    <w:rsid w:val="00DA4A85"/>
    <w:rsid w:val="00DB0132"/>
    <w:rsid w:val="00DB0A75"/>
    <w:rsid w:val="00DC4B9D"/>
    <w:rsid w:val="00DC700A"/>
    <w:rsid w:val="00DE2FA6"/>
    <w:rsid w:val="00DE76A4"/>
    <w:rsid w:val="00DF2179"/>
    <w:rsid w:val="00DF224B"/>
    <w:rsid w:val="00DF6C8D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2036"/>
    <w:rsid w:val="00E83F0C"/>
    <w:rsid w:val="00E93C19"/>
    <w:rsid w:val="00EB5190"/>
    <w:rsid w:val="00EB7CD4"/>
    <w:rsid w:val="00ED5890"/>
    <w:rsid w:val="00EF17AC"/>
    <w:rsid w:val="00F156D1"/>
    <w:rsid w:val="00F22A92"/>
    <w:rsid w:val="00F2595B"/>
    <w:rsid w:val="00F36E33"/>
    <w:rsid w:val="00F53807"/>
    <w:rsid w:val="00F712CE"/>
    <w:rsid w:val="00F80742"/>
    <w:rsid w:val="00F955DA"/>
    <w:rsid w:val="00FA41A2"/>
    <w:rsid w:val="00FA6F88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676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09676F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537F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8EB59-1AA1-429B-B193-E509059A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Surya Wahyudi</cp:lastModifiedBy>
  <cp:revision>5</cp:revision>
  <dcterms:created xsi:type="dcterms:W3CDTF">2020-08-04T08:36:00Z</dcterms:created>
  <dcterms:modified xsi:type="dcterms:W3CDTF">2020-09-06T01:49:00Z</dcterms:modified>
</cp:coreProperties>
</file>