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F14D213" w:rsidR="00811C48" w:rsidRPr="001E7ABE" w:rsidRDefault="00B333BB" w:rsidP="00B333BB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Assignment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4FE37B1C" w:rsidR="00321362" w:rsidRPr="00B67595" w:rsidRDefault="00D1264E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CPEN6098 | CPEN6108 | CPEN6109</w:t>
            </w:r>
            <w:r w:rsidR="00854703">
              <w:rPr>
                <w:rFonts w:ascii="Arial Narrow" w:hAnsi="Arial Narrow" w:cs="Tahoma"/>
                <w:sz w:val="36"/>
              </w:rPr>
              <w:t xml:space="preserve"> </w:t>
            </w:r>
            <w:r w:rsidR="00854703">
              <w:rPr>
                <w:rFonts w:ascii="Arial Narrow" w:hAnsi="Arial Narrow" w:cs="Tahoma"/>
                <w:sz w:val="36"/>
              </w:rPr>
              <w:t>| CPEN6098001</w:t>
            </w:r>
          </w:p>
          <w:p w14:paraId="36656A16" w14:textId="79851775" w:rsidR="00235C36" w:rsidRPr="00876A58" w:rsidRDefault="00975CE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Networks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080ED486" w:rsidR="00F80742" w:rsidRPr="00DF718C" w:rsidRDefault="00F0587E" w:rsidP="00F0587E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Engineering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6E4C4AC3" w:rsidR="000732DF" w:rsidRPr="0036420F" w:rsidRDefault="00293FA8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293FA8">
              <w:rPr>
                <w:rFonts w:ascii="Arial" w:hAnsi="Arial" w:cs="Arial"/>
                <w:b/>
                <w:sz w:val="20"/>
              </w:rPr>
              <w:t>O223-CPEN6098-ZZ03-01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33A35D75" w:rsidR="00535DA7" w:rsidRPr="00FA7966" w:rsidRDefault="00535DA7" w:rsidP="00FA7966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B03F98">
              <w:rPr>
                <w:rFonts w:ascii="Arial" w:hAnsi="Arial" w:cs="Arial"/>
                <w:i/>
                <w:sz w:val="18"/>
                <w:szCs w:val="18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1F150F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FA7966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3498CEF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17B08D42" w14:textId="77777777" w:rsidR="00CD7913" w:rsidRPr="000C3329" w:rsidRDefault="00CD7913" w:rsidP="00CD7913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6B27EE0C" w14:textId="77777777" w:rsidR="00CD7913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 xml:space="preserve">dan/atau bekerja sama </w:t>
      </w:r>
      <w:r w:rsidRPr="00F327B8">
        <w:rPr>
          <w:lang w:val="id-ID" w:eastAsia="x-none"/>
        </w:rPr>
        <w:t xml:space="preserve">dengan </w:t>
      </w:r>
      <w:r>
        <w:t>mahasiswa</w:t>
      </w:r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75E430BA" w14:textId="77777777" w:rsidR="00CD7913" w:rsidRPr="00F327B8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4E2E3ED7" w14:textId="77777777" w:rsidR="00CD7913" w:rsidRPr="00C424D7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 xml:space="preserve">sebagian atau seluruh </w:t>
      </w:r>
      <w:r>
        <w:t>jawaban mahasiswa</w:t>
      </w:r>
      <w:r w:rsidRPr="00C424D7">
        <w:t xml:space="preserve"> lain</w:t>
      </w:r>
    </w:p>
    <w:p w14:paraId="5F2D8DE7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71A9C1EA" w14:textId="77777777" w:rsidR="00CD7913" w:rsidRPr="00ED541B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 xml:space="preserve">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18811689" w14:textId="77777777" w:rsidR="00CD7913" w:rsidRPr="007567B7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 w:rsidRPr="001A444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2B4A483C" w14:textId="77777777" w:rsidR="00CD7913" w:rsidRDefault="00CD7913" w:rsidP="00CD7913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</w:p>
    <w:p w14:paraId="5BC1DDB1" w14:textId="77777777" w:rsidR="00CD7913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3762BC79" w14:textId="77777777" w:rsidR="00CD7913" w:rsidRPr="00BD0E8D" w:rsidRDefault="00CD7913" w:rsidP="00CD7913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soal,</w:t>
      </w:r>
    </w:p>
    <w:p w14:paraId="61E53A62" w14:textId="77777777" w:rsidR="00CD7913" w:rsidRPr="000C3329" w:rsidRDefault="00CD7913" w:rsidP="00CD7913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31FDA5EF" w14:textId="77777777" w:rsidR="00CD7913" w:rsidRPr="00BD0E8D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6AD37D9D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4E86EE4A" w14:textId="77777777" w:rsidR="00CD7913" w:rsidRPr="00BD0E8D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29706945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883547B" w14:textId="77777777" w:rsidR="00CD7913" w:rsidRPr="00BD0E8D" w:rsidRDefault="00CD7913" w:rsidP="00CD7913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414CD969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r>
        <w:t>mahasiswa</w:t>
      </w:r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3C3D6C1C" w14:textId="77777777" w:rsidR="00CD7913" w:rsidRPr="00E30D48" w:rsidRDefault="00CD7913" w:rsidP="00CD7913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1B693548" w14:textId="77777777" w:rsidR="00CD7913" w:rsidRPr="00BD0E8D" w:rsidRDefault="00CD7913" w:rsidP="00CD7913">
      <w:pPr>
        <w:spacing w:line="360" w:lineRule="auto"/>
        <w:ind w:left="360" w:hanging="360"/>
      </w:pPr>
    </w:p>
    <w:p w14:paraId="2E2DCD18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r>
        <w:t>jawaban</w:t>
      </w:r>
      <w:r w:rsidRPr="00BD0E8D">
        <w:rPr>
          <w:lang w:val="id-ID"/>
        </w:rPr>
        <w:t xml:space="preserve">, segala jenis pengumpulan </w:t>
      </w:r>
      <w:r>
        <w:t>jawaban</w:t>
      </w:r>
      <w:r w:rsidRPr="00BD0E8D">
        <w:rPr>
          <w:lang w:val="id-ID"/>
        </w:rPr>
        <w:t xml:space="preserve"> di luar jadwal tidak dilayani.</w:t>
      </w:r>
    </w:p>
    <w:p w14:paraId="2E21E591" w14:textId="77777777" w:rsidR="00CD7913" w:rsidRPr="00E30D48" w:rsidRDefault="00CD7913" w:rsidP="00CD7913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6570A8F7" w14:textId="77777777" w:rsidR="00CD7913" w:rsidRPr="00B57FC4" w:rsidRDefault="00CD7913" w:rsidP="00CD7913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2E0EFBE6" w14:textId="77777777" w:rsidR="00CD7913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0FE27D2D" w14:textId="77777777" w:rsidR="00CD7913" w:rsidRPr="007A56E2" w:rsidRDefault="00CD7913" w:rsidP="00CD7913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7EE8D9EC" w14:textId="77777777" w:rsidR="00CD7913" w:rsidRDefault="00CD7913" w:rsidP="00CD7913">
      <w:pPr>
        <w:spacing w:line="360" w:lineRule="auto"/>
        <w:ind w:left="360"/>
        <w:jc w:val="both"/>
        <w:rPr>
          <w:lang w:val="id-ID"/>
        </w:rPr>
      </w:pPr>
    </w:p>
    <w:p w14:paraId="45FD23E0" w14:textId="77777777" w:rsidR="00CD7913" w:rsidRPr="00BE3C75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1B562D02" w14:textId="77777777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CD7913" w:rsidRPr="002B1798" w14:paraId="4FE139D8" w14:textId="77777777" w:rsidTr="00BE1E72">
        <w:tc>
          <w:tcPr>
            <w:tcW w:w="1800" w:type="dxa"/>
            <w:shd w:val="clear" w:color="auto" w:fill="D9D9D9" w:themeFill="background1" w:themeFillShade="D9"/>
          </w:tcPr>
          <w:p w14:paraId="54095707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055C9551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BD8FBDF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5E4383BC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F21A873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294825DC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CD7913" w14:paraId="663427FC" w14:textId="77777777" w:rsidTr="00BE1E72">
        <w:trPr>
          <w:trHeight w:val="422"/>
        </w:trPr>
        <w:tc>
          <w:tcPr>
            <w:tcW w:w="1800" w:type="dxa"/>
            <w:vAlign w:val="center"/>
          </w:tcPr>
          <w:p w14:paraId="0E74F3E8" w14:textId="1C6C1164" w:rsidR="00CD7913" w:rsidRPr="00290165" w:rsidRDefault="00C57D50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100%</w:t>
            </w:r>
          </w:p>
        </w:tc>
        <w:tc>
          <w:tcPr>
            <w:tcW w:w="1800" w:type="dxa"/>
            <w:vAlign w:val="center"/>
          </w:tcPr>
          <w:p w14:paraId="37BDB5FE" w14:textId="21E1AD4C" w:rsidR="00CD7913" w:rsidRPr="00290165" w:rsidRDefault="00C57D50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-</w:t>
            </w:r>
          </w:p>
        </w:tc>
        <w:tc>
          <w:tcPr>
            <w:tcW w:w="1800" w:type="dxa"/>
            <w:vAlign w:val="center"/>
          </w:tcPr>
          <w:p w14:paraId="03FB9949" w14:textId="77777777" w:rsidR="00CD7913" w:rsidRPr="00290165" w:rsidRDefault="00CD7913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-</w:t>
            </w:r>
          </w:p>
        </w:tc>
      </w:tr>
    </w:tbl>
    <w:p w14:paraId="79EEDDAA" w14:textId="77777777" w:rsidR="00CD7913" w:rsidRDefault="00CD7913" w:rsidP="00CD7913">
      <w:pPr>
        <w:spacing w:line="360" w:lineRule="auto"/>
        <w:ind w:left="360"/>
        <w:jc w:val="both"/>
        <w:rPr>
          <w:lang w:val="id-ID"/>
        </w:rPr>
      </w:pPr>
    </w:p>
    <w:p w14:paraId="5BBAAAE8" w14:textId="77777777" w:rsidR="00CD7913" w:rsidRPr="00571235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233B72B4" w14:textId="77777777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CD7913" w14:paraId="48E9067E" w14:textId="77777777" w:rsidTr="00BE1E72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AAC36DD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7BC17D18" w14:textId="77777777" w:rsidR="00CD7913" w:rsidRPr="00290165" w:rsidRDefault="00CD7913" w:rsidP="00BE1E72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CD7913" w14:paraId="4E2825F4" w14:textId="77777777" w:rsidTr="00BE1E72">
        <w:trPr>
          <w:trHeight w:val="773"/>
        </w:trPr>
        <w:tc>
          <w:tcPr>
            <w:tcW w:w="4410" w:type="dxa"/>
            <w:vAlign w:val="center"/>
          </w:tcPr>
          <w:p w14:paraId="4627F8A3" w14:textId="77777777" w:rsidR="003C712F" w:rsidRPr="003C712F" w:rsidRDefault="003C712F" w:rsidP="003C712F">
            <w:r w:rsidRPr="003C712F">
              <w:t>Cisco Packet Tracer 7.3.0</w:t>
            </w:r>
          </w:p>
          <w:p w14:paraId="067A56E4" w14:textId="77777777" w:rsidR="003C712F" w:rsidRPr="003C712F" w:rsidRDefault="003C712F" w:rsidP="003C712F">
            <w:r w:rsidRPr="003C712F">
              <w:t>WinBox 3.24</w:t>
            </w:r>
          </w:p>
          <w:p w14:paraId="1E641BDB" w14:textId="77777777" w:rsidR="003C712F" w:rsidRPr="003C712F" w:rsidRDefault="003C712F" w:rsidP="003C712F">
            <w:r w:rsidRPr="003C712F">
              <w:t>VMware Workstation 15</w:t>
            </w:r>
          </w:p>
          <w:p w14:paraId="3AEDC194" w14:textId="018D6ECA" w:rsidR="00CD7913" w:rsidRPr="00290165" w:rsidRDefault="003C712F" w:rsidP="003C712F">
            <w:pPr>
              <w:rPr>
                <w:bCs/>
                <w:highlight w:val="yellow"/>
              </w:rPr>
            </w:pPr>
            <w:r w:rsidRPr="00EF4800">
              <w:t>VM MikroTik 6.45.9</w:t>
            </w:r>
          </w:p>
        </w:tc>
      </w:tr>
    </w:tbl>
    <w:p w14:paraId="7544DDA6" w14:textId="6A0E1EC3" w:rsidR="00CD7913" w:rsidRDefault="00CD7913" w:rsidP="00CD7913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</w:t>
      </w:r>
      <w:r w:rsidRPr="00D80B0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 mandiri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untuk matakuliah ini adalah sebagai berikut:</w:t>
      </w:r>
    </w:p>
    <w:p w14:paraId="6DF82B9A" w14:textId="7858A5BC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404AF1">
        <w:rPr>
          <w:rStyle w:val="longtext"/>
          <w:i/>
          <w:iCs/>
          <w:sz w:val="18"/>
          <w:szCs w:val="18"/>
        </w:rPr>
        <w:t xml:space="preserve">assignment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D7913" w14:paraId="752BAA45" w14:textId="77777777" w:rsidTr="00BE1E72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64ADAE5A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760692D3" w14:textId="77777777" w:rsidR="00CD7913" w:rsidRPr="007E1E52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53BAA93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0D0BC869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8141321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552E8831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CD7913" w14:paraId="79B87DA7" w14:textId="77777777" w:rsidTr="00BE1E72">
        <w:trPr>
          <w:trHeight w:val="620"/>
        </w:trPr>
        <w:tc>
          <w:tcPr>
            <w:tcW w:w="3005" w:type="dxa"/>
            <w:vAlign w:val="center"/>
          </w:tcPr>
          <w:p w14:paraId="27301D8B" w14:textId="6DBCAFAD" w:rsidR="00CD7913" w:rsidRPr="007E1E52" w:rsidRDefault="00FE7F8E" w:rsidP="00BE1E72">
            <w:pPr>
              <w:rPr>
                <w:bCs/>
              </w:rPr>
            </w:pPr>
            <w:r>
              <w:rPr>
                <w:bCs/>
              </w:rPr>
              <w:t>DOCX, PKA</w:t>
            </w:r>
          </w:p>
        </w:tc>
        <w:tc>
          <w:tcPr>
            <w:tcW w:w="3005" w:type="dxa"/>
            <w:vAlign w:val="center"/>
          </w:tcPr>
          <w:p w14:paraId="7BEA165D" w14:textId="5B045A24" w:rsidR="00CD7913" w:rsidRPr="007E1E52" w:rsidRDefault="000511E5" w:rsidP="00BE1E72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3005" w:type="dxa"/>
            <w:vAlign w:val="center"/>
          </w:tcPr>
          <w:p w14:paraId="5E68E8D1" w14:textId="45A71EC8" w:rsidR="00CD7913" w:rsidRPr="007E1E52" w:rsidRDefault="000511E5" w:rsidP="00BE1E72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35B966CE" w14:textId="77777777" w:rsidR="00CD7913" w:rsidRPr="00B5625A" w:rsidRDefault="00CD7913" w:rsidP="00CD7913">
      <w:pPr>
        <w:spacing w:line="360" w:lineRule="auto"/>
        <w:ind w:firstLine="360"/>
        <w:rPr>
          <w:lang w:val="id-ID"/>
        </w:rPr>
      </w:pPr>
    </w:p>
    <w:p w14:paraId="24A9BF7C" w14:textId="77777777" w:rsidR="00CD7913" w:rsidRPr="00B5625A" w:rsidRDefault="00CD7913" w:rsidP="00CD7913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F23B8F0" w14:textId="77777777" w:rsidR="00CD7913" w:rsidRPr="00207F4F" w:rsidRDefault="00CD7913" w:rsidP="00CD7913">
      <w:pPr>
        <w:spacing w:after="200" w:line="360" w:lineRule="auto"/>
        <w:rPr>
          <w:rFonts w:eastAsiaTheme="majorEastAsia"/>
          <w:b/>
          <w:bCs/>
          <w:lang w:val="id-ID"/>
        </w:rPr>
      </w:pPr>
    </w:p>
    <w:p w14:paraId="21CC4B78" w14:textId="792D2431" w:rsidR="002F6766" w:rsidRDefault="002F6766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53D27777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116E3247" w14:textId="77777777" w:rsidR="00C6331D" w:rsidRPr="00FB764F" w:rsidRDefault="00C6331D" w:rsidP="00C6331D">
      <w:pPr>
        <w:pStyle w:val="ListParagraph"/>
        <w:numPr>
          <w:ilvl w:val="0"/>
          <w:numId w:val="13"/>
        </w:numPr>
        <w:spacing w:after="240" w:line="360" w:lineRule="auto"/>
        <w:jc w:val="both"/>
      </w:pPr>
      <w:r>
        <w:t xml:space="preserve">If you have two devices that is a </w:t>
      </w:r>
      <w:r>
        <w:rPr>
          <w:b/>
          <w:bCs/>
        </w:rPr>
        <w:t xml:space="preserve">Switch </w:t>
      </w:r>
      <w:r>
        <w:t xml:space="preserve">and another </w:t>
      </w:r>
      <w:r>
        <w:rPr>
          <w:b/>
          <w:bCs/>
        </w:rPr>
        <w:t>Switch</w:t>
      </w:r>
      <w:r>
        <w:t xml:space="preserve">, what </w:t>
      </w:r>
      <w:r>
        <w:rPr>
          <w:b/>
          <w:bCs/>
        </w:rPr>
        <w:t>type of cable</w:t>
      </w:r>
      <w:r>
        <w:t xml:space="preserve"> will you use to connect the devices? Give the </w:t>
      </w:r>
      <w:r>
        <w:rPr>
          <w:b/>
          <w:bCs/>
        </w:rPr>
        <w:t>order of colors</w:t>
      </w:r>
      <w:r>
        <w:t xml:space="preserve"> used from </w:t>
      </w:r>
      <w:r>
        <w:rPr>
          <w:b/>
          <w:bCs/>
        </w:rPr>
        <w:t>left to right</w:t>
      </w:r>
      <w:r>
        <w:t xml:space="preserve"> for the </w:t>
      </w:r>
      <w:r>
        <w:rPr>
          <w:b/>
          <w:bCs/>
        </w:rPr>
        <w:t>two ends of the cables</w:t>
      </w:r>
      <w:r>
        <w:t xml:space="preserve">! </w:t>
      </w:r>
      <w:r>
        <w:rPr>
          <w:b/>
          <w:bCs/>
        </w:rPr>
        <w:t>Please don’t use image to answer</w:t>
      </w:r>
      <w:r>
        <w:t>!</w:t>
      </w:r>
    </w:p>
    <w:p w14:paraId="4B8B76EE" w14:textId="77777777" w:rsidR="00C6331D" w:rsidRPr="00FB764F" w:rsidRDefault="00C6331D" w:rsidP="00C6331D">
      <w:pPr>
        <w:pStyle w:val="ListParagraph"/>
        <w:numPr>
          <w:ilvl w:val="0"/>
          <w:numId w:val="13"/>
        </w:numPr>
        <w:spacing w:after="0" w:line="360" w:lineRule="auto"/>
        <w:jc w:val="both"/>
      </w:pPr>
      <w:bookmarkStart w:id="1" w:name="OLE_LINK50"/>
      <w:bookmarkStart w:id="2" w:name="OLE_LINK51"/>
      <w:r>
        <w:t>Zunder Zifflin is a new paper products company that recently just moved into their new building</w:t>
      </w:r>
      <w:bookmarkEnd w:id="1"/>
      <w:bookmarkEnd w:id="2"/>
      <w:r>
        <w:t xml:space="preserve">. They want to create </w:t>
      </w:r>
      <w:r>
        <w:rPr>
          <w:b/>
        </w:rPr>
        <w:t>3</w:t>
      </w:r>
      <w:r w:rsidRPr="00956017">
        <w:rPr>
          <w:b/>
        </w:rPr>
        <w:t xml:space="preserve"> network</w:t>
      </w:r>
      <w:r>
        <w:rPr>
          <w:b/>
        </w:rPr>
        <w:t>s</w:t>
      </w:r>
      <w:r>
        <w:t xml:space="preserve"> under their main network which has </w:t>
      </w:r>
      <w:r w:rsidRPr="00956017">
        <w:rPr>
          <w:b/>
        </w:rPr>
        <w:t>network</w:t>
      </w:r>
      <w:r>
        <w:rPr>
          <w:b/>
        </w:rPr>
        <w:t xml:space="preserve"> address </w:t>
      </w:r>
      <w:r w:rsidRPr="0076625C">
        <w:rPr>
          <w:b/>
        </w:rPr>
        <w:t>192.168.10.0/24</w:t>
      </w:r>
      <w:r>
        <w:t>.</w:t>
      </w:r>
      <w:r>
        <w:rPr>
          <w:lang w:val="id-ID"/>
        </w:rPr>
        <w:t xml:space="preserve"> The details </w:t>
      </w:r>
      <w:r>
        <w:rPr>
          <w:noProof/>
          <w:lang w:val="id-ID"/>
        </w:rPr>
        <w:t>are</w:t>
      </w:r>
      <w:r>
        <w:rPr>
          <w:lang w:val="id-ID"/>
        </w:rPr>
        <w:t xml:space="preserve"> written below</w:t>
      </w:r>
      <w:r>
        <w:t>:</w:t>
      </w:r>
    </w:p>
    <w:p w14:paraId="405E5796" w14:textId="77777777" w:rsidR="00C6331D" w:rsidRPr="007931B7" w:rsidRDefault="00C6331D" w:rsidP="00C6331D">
      <w:pPr>
        <w:pStyle w:val="ListParagraph"/>
        <w:numPr>
          <w:ilvl w:val="1"/>
          <w:numId w:val="13"/>
        </w:numPr>
        <w:spacing w:after="0" w:line="360" w:lineRule="auto"/>
        <w:jc w:val="both"/>
      </w:pPr>
      <w:r>
        <w:rPr>
          <w:b/>
        </w:rPr>
        <w:t xml:space="preserve">Accountant – 61 </w:t>
      </w:r>
      <w:r w:rsidRPr="00956017">
        <w:rPr>
          <w:b/>
        </w:rPr>
        <w:t>computer</w:t>
      </w:r>
      <w:r>
        <w:rPr>
          <w:b/>
        </w:rPr>
        <w:t>s</w:t>
      </w:r>
    </w:p>
    <w:p w14:paraId="7E52E822" w14:textId="77777777" w:rsidR="00C6331D" w:rsidRPr="005F4AFD" w:rsidRDefault="00C6331D" w:rsidP="00C6331D">
      <w:pPr>
        <w:pStyle w:val="ListParagraph"/>
        <w:numPr>
          <w:ilvl w:val="1"/>
          <w:numId w:val="13"/>
        </w:numPr>
        <w:spacing w:after="0" w:line="360" w:lineRule="auto"/>
        <w:jc w:val="both"/>
      </w:pPr>
      <w:r>
        <w:rPr>
          <w:b/>
        </w:rPr>
        <w:t xml:space="preserve">Sales – 32 </w:t>
      </w:r>
      <w:r w:rsidRPr="00956017">
        <w:rPr>
          <w:b/>
        </w:rPr>
        <w:t>computer</w:t>
      </w:r>
      <w:r>
        <w:rPr>
          <w:b/>
        </w:rPr>
        <w:t>s</w:t>
      </w:r>
    </w:p>
    <w:p w14:paraId="4DA06DF7" w14:textId="77777777" w:rsidR="00C6331D" w:rsidRPr="002B3028" w:rsidRDefault="00C6331D" w:rsidP="00C6331D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b/>
        </w:rPr>
      </w:pPr>
      <w:r>
        <w:rPr>
          <w:b/>
        </w:rPr>
        <w:t>Manager – 10</w:t>
      </w:r>
      <w:r w:rsidRPr="002B3028">
        <w:rPr>
          <w:b/>
        </w:rPr>
        <w:t xml:space="preserve"> computers</w:t>
      </w:r>
    </w:p>
    <w:p w14:paraId="1EA78243" w14:textId="77777777" w:rsidR="00C6331D" w:rsidRPr="00D215B7" w:rsidRDefault="00C6331D" w:rsidP="00C6331D">
      <w:pPr>
        <w:spacing w:line="360" w:lineRule="auto"/>
        <w:ind w:left="720"/>
        <w:jc w:val="both"/>
      </w:pPr>
      <w:r>
        <w:rPr>
          <w:lang w:val="id-ID"/>
        </w:rPr>
        <w:t xml:space="preserve">This </w:t>
      </w:r>
      <w:r>
        <w:t>agency</w:t>
      </w:r>
      <w:r>
        <w:rPr>
          <w:lang w:val="id-ID"/>
        </w:rPr>
        <w:t xml:space="preserve"> want</w:t>
      </w:r>
      <w:r>
        <w:t>s</w:t>
      </w:r>
      <w:r>
        <w:rPr>
          <w:lang w:val="id-ID"/>
        </w:rPr>
        <w:t xml:space="preserve"> you to handle the works. </w:t>
      </w:r>
      <w:r>
        <w:t>These</w:t>
      </w:r>
      <w:r>
        <w:rPr>
          <w:lang w:val="id-ID"/>
        </w:rPr>
        <w:t xml:space="preserve"> are </w:t>
      </w:r>
      <w:r>
        <w:t xml:space="preserve">the </w:t>
      </w:r>
      <w:r>
        <w:rPr>
          <w:lang w:val="id-ID"/>
        </w:rPr>
        <w:t>details of the works</w:t>
      </w:r>
      <w:r>
        <w:t>:</w:t>
      </w:r>
    </w:p>
    <w:p w14:paraId="1B3CFC8A" w14:textId="77777777" w:rsidR="00C6331D" w:rsidRDefault="00C6331D" w:rsidP="00C6331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lang w:val="id-ID"/>
        </w:rPr>
      </w:pPr>
      <w:r>
        <w:rPr>
          <w:lang w:val="id-ID"/>
        </w:rPr>
        <w:t xml:space="preserve">Create a </w:t>
      </w:r>
      <w:r w:rsidRPr="00D11446">
        <w:rPr>
          <w:b/>
          <w:lang w:val="id-ID"/>
        </w:rPr>
        <w:t xml:space="preserve">new subnet mask and IP </w:t>
      </w:r>
      <w:r>
        <w:rPr>
          <w:b/>
          <w:lang w:val="id-ID"/>
        </w:rPr>
        <w:t>address range for every network</w:t>
      </w:r>
      <w:r>
        <w:rPr>
          <w:b/>
        </w:rPr>
        <w:t xml:space="preserve"> </w:t>
      </w:r>
      <w:r>
        <w:t xml:space="preserve">using </w:t>
      </w:r>
      <w:r w:rsidRPr="00C264BE">
        <w:rPr>
          <w:b/>
        </w:rPr>
        <w:t>FLSM</w:t>
      </w:r>
      <w:r>
        <w:t>. (</w:t>
      </w:r>
      <w:r w:rsidRPr="00370AE2">
        <w:rPr>
          <w:b/>
          <w:bCs/>
        </w:rPr>
        <w:t>Network address, Broadcast address, Usable IP address, Subnet mask / CIDR</w:t>
      </w:r>
      <w:r>
        <w:t>)</w:t>
      </w:r>
    </w:p>
    <w:p w14:paraId="0DB0F674" w14:textId="77777777" w:rsidR="00C6331D" w:rsidRDefault="00C6331D" w:rsidP="00C6331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lang w:val="id-ID"/>
        </w:rPr>
      </w:pPr>
      <w:r w:rsidRPr="00D91C82">
        <w:rPr>
          <w:b/>
        </w:rPr>
        <w:t>Open the “</w:t>
      </w:r>
      <w:r>
        <w:rPr>
          <w:b/>
        </w:rPr>
        <w:t>Case 02</w:t>
      </w:r>
      <w:r w:rsidRPr="00D91C82">
        <w:rPr>
          <w:b/>
        </w:rPr>
        <w:t>.pka”</w:t>
      </w:r>
      <w:r>
        <w:t xml:space="preserve"> file and follow the instructions shown in the case to </w:t>
      </w:r>
      <w:r w:rsidRPr="00787FE9">
        <w:rPr>
          <w:b/>
        </w:rPr>
        <w:t>create</w:t>
      </w:r>
      <w:r>
        <w:rPr>
          <w:lang w:val="id-ID"/>
        </w:rPr>
        <w:t xml:space="preserve"> </w:t>
      </w:r>
      <w:r>
        <w:rPr>
          <w:b/>
        </w:rPr>
        <w:t xml:space="preserve">a </w:t>
      </w:r>
      <w:r>
        <w:rPr>
          <w:b/>
          <w:lang w:val="id-ID"/>
        </w:rPr>
        <w:t>LAN connectio</w:t>
      </w:r>
      <w:r>
        <w:rPr>
          <w:b/>
        </w:rPr>
        <w:t>n</w:t>
      </w:r>
      <w:r>
        <w:rPr>
          <w:lang w:val="id-ID"/>
        </w:rPr>
        <w:t xml:space="preserve">. </w:t>
      </w:r>
      <w:r w:rsidRPr="00D123F9">
        <w:rPr>
          <w:b/>
        </w:rPr>
        <w:t>Make sure that each</w:t>
      </w:r>
      <w:r w:rsidRPr="00D123F9">
        <w:rPr>
          <w:b/>
          <w:lang w:val="id-ID"/>
        </w:rPr>
        <w:t xml:space="preserve"> </w:t>
      </w:r>
      <w:r w:rsidRPr="00D123F9">
        <w:rPr>
          <w:b/>
        </w:rPr>
        <w:t>PC</w:t>
      </w:r>
      <w:r w:rsidRPr="00D123F9">
        <w:rPr>
          <w:b/>
          <w:lang w:val="id-ID"/>
        </w:rPr>
        <w:t xml:space="preserve"> </w:t>
      </w:r>
      <w:r>
        <w:rPr>
          <w:b/>
        </w:rPr>
        <w:t>is connected to each other</w:t>
      </w:r>
      <w:r>
        <w:t>.</w:t>
      </w:r>
    </w:p>
    <w:p w14:paraId="58EB7C15" w14:textId="77777777" w:rsidR="00C6331D" w:rsidRDefault="00C6331D" w:rsidP="00C6331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lang w:val="id-ID"/>
        </w:rPr>
      </w:pPr>
      <w:r>
        <w:t xml:space="preserve">Zunder Zifflin has become larger, so they relocated into a larger building and they trust you to build their network again. This agency wants </w:t>
      </w:r>
      <w:r>
        <w:rPr>
          <w:b/>
        </w:rPr>
        <w:t>4</w:t>
      </w:r>
      <w:r w:rsidRPr="00956017">
        <w:rPr>
          <w:b/>
        </w:rPr>
        <w:t xml:space="preserve"> </w:t>
      </w:r>
      <w:r w:rsidRPr="00D57AC2">
        <w:rPr>
          <w:b/>
          <w:noProof/>
        </w:rPr>
        <w:t>sub</w:t>
      </w:r>
      <w:r>
        <w:rPr>
          <w:b/>
          <w:noProof/>
        </w:rPr>
        <w:t>-</w:t>
      </w:r>
      <w:r w:rsidRPr="00D57AC2">
        <w:rPr>
          <w:b/>
          <w:noProof/>
        </w:rPr>
        <w:t>network</w:t>
      </w:r>
      <w:r>
        <w:rPr>
          <w:b/>
          <w:noProof/>
        </w:rPr>
        <w:t xml:space="preserve"> </w:t>
      </w:r>
      <w:r>
        <w:rPr>
          <w:bCs/>
          <w:noProof/>
        </w:rPr>
        <w:t>under its</w:t>
      </w:r>
      <w:r>
        <w:t xml:space="preserve"> </w:t>
      </w:r>
      <w:r w:rsidRPr="00956017">
        <w:rPr>
          <w:b/>
        </w:rPr>
        <w:t>network</w:t>
      </w:r>
      <w:r>
        <w:rPr>
          <w:b/>
        </w:rPr>
        <w:t xml:space="preserve"> </w:t>
      </w:r>
      <w:r>
        <w:rPr>
          <w:bCs/>
        </w:rPr>
        <w:t xml:space="preserve">with </w:t>
      </w:r>
      <w:r>
        <w:rPr>
          <w:b/>
        </w:rPr>
        <w:t>address</w:t>
      </w:r>
      <w:r w:rsidRPr="00956017">
        <w:rPr>
          <w:b/>
        </w:rPr>
        <w:t xml:space="preserve"> </w:t>
      </w:r>
      <w:r>
        <w:rPr>
          <w:b/>
        </w:rPr>
        <w:t>120.45</w:t>
      </w:r>
      <w:r w:rsidRPr="00956017">
        <w:rPr>
          <w:b/>
        </w:rPr>
        <w:t>.</w:t>
      </w:r>
      <w:r>
        <w:rPr>
          <w:b/>
        </w:rPr>
        <w:t>84</w:t>
      </w:r>
      <w:r w:rsidRPr="00956017">
        <w:rPr>
          <w:b/>
        </w:rPr>
        <w:t>.0</w:t>
      </w:r>
      <w:r>
        <w:rPr>
          <w:b/>
        </w:rPr>
        <w:t>/24</w:t>
      </w:r>
      <w:r>
        <w:t xml:space="preserve">. </w:t>
      </w:r>
      <w:r>
        <w:rPr>
          <w:lang w:val="id-ID"/>
        </w:rPr>
        <w:t xml:space="preserve">The details </w:t>
      </w:r>
      <w:r>
        <w:rPr>
          <w:noProof/>
          <w:lang w:val="id-ID"/>
        </w:rPr>
        <w:t>are</w:t>
      </w:r>
      <w:r>
        <w:rPr>
          <w:lang w:val="id-ID"/>
        </w:rPr>
        <w:t xml:space="preserve"> written below</w:t>
      </w:r>
      <w:r>
        <w:t>:</w:t>
      </w:r>
    </w:p>
    <w:p w14:paraId="5D041774" w14:textId="77777777" w:rsidR="00C6331D" w:rsidRPr="005F4AFD" w:rsidRDefault="00C6331D" w:rsidP="00C6331D">
      <w:pPr>
        <w:pStyle w:val="ListParagraph"/>
        <w:numPr>
          <w:ilvl w:val="1"/>
          <w:numId w:val="13"/>
        </w:numPr>
        <w:spacing w:after="0" w:line="360" w:lineRule="auto"/>
        <w:jc w:val="both"/>
      </w:pPr>
      <w:r>
        <w:rPr>
          <w:b/>
        </w:rPr>
        <w:t xml:space="preserve">Sales – 100 </w:t>
      </w:r>
      <w:r w:rsidRPr="00956017">
        <w:rPr>
          <w:b/>
        </w:rPr>
        <w:t>computer</w:t>
      </w:r>
      <w:r>
        <w:rPr>
          <w:b/>
        </w:rPr>
        <w:t>s</w:t>
      </w:r>
    </w:p>
    <w:p w14:paraId="0104B794" w14:textId="77777777" w:rsidR="00C6331D" w:rsidRPr="007D5081" w:rsidRDefault="00C6331D" w:rsidP="00C6331D">
      <w:pPr>
        <w:pStyle w:val="ListParagraph"/>
        <w:numPr>
          <w:ilvl w:val="1"/>
          <w:numId w:val="13"/>
        </w:numPr>
        <w:spacing w:after="0" w:line="360" w:lineRule="auto"/>
        <w:jc w:val="both"/>
      </w:pPr>
      <w:r>
        <w:rPr>
          <w:b/>
        </w:rPr>
        <w:t>Accountant – 37</w:t>
      </w:r>
      <w:r w:rsidRPr="00956017">
        <w:rPr>
          <w:b/>
        </w:rPr>
        <w:t xml:space="preserve"> computer</w:t>
      </w:r>
      <w:r>
        <w:rPr>
          <w:b/>
        </w:rPr>
        <w:t>s</w:t>
      </w:r>
    </w:p>
    <w:p w14:paraId="2D03549A" w14:textId="77777777" w:rsidR="00C6331D" w:rsidRDefault="00C6331D" w:rsidP="00C6331D">
      <w:pPr>
        <w:pStyle w:val="ListParagraph"/>
        <w:numPr>
          <w:ilvl w:val="1"/>
          <w:numId w:val="13"/>
        </w:numPr>
        <w:spacing w:after="0" w:line="360" w:lineRule="auto"/>
        <w:jc w:val="both"/>
      </w:pPr>
      <w:r>
        <w:rPr>
          <w:b/>
        </w:rPr>
        <w:t>HR – 25 computers</w:t>
      </w:r>
    </w:p>
    <w:p w14:paraId="73D15563" w14:textId="77777777" w:rsidR="00C6331D" w:rsidRDefault="00C6331D" w:rsidP="00C6331D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b/>
        </w:rPr>
      </w:pPr>
      <w:r>
        <w:rPr>
          <w:b/>
        </w:rPr>
        <w:t>Manager – 8</w:t>
      </w:r>
      <w:r w:rsidRPr="002B3028">
        <w:rPr>
          <w:b/>
        </w:rPr>
        <w:t xml:space="preserve"> computers</w:t>
      </w:r>
    </w:p>
    <w:p w14:paraId="40C59A35" w14:textId="77777777" w:rsidR="00C6331D" w:rsidRDefault="00C6331D" w:rsidP="00C6331D">
      <w:p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This </w:t>
      </w:r>
      <w:r>
        <w:t>agency</w:t>
      </w:r>
      <w:r>
        <w:rPr>
          <w:lang w:val="id-ID"/>
        </w:rPr>
        <w:t xml:space="preserve"> </w:t>
      </w:r>
      <w:r w:rsidRPr="00D57AC2">
        <w:rPr>
          <w:noProof/>
          <w:lang w:val="id-ID"/>
        </w:rPr>
        <w:t>want</w:t>
      </w:r>
      <w:r>
        <w:rPr>
          <w:noProof/>
          <w:lang w:val="id-ID"/>
        </w:rPr>
        <w:t>s</w:t>
      </w:r>
      <w:r>
        <w:rPr>
          <w:lang w:val="id-ID"/>
        </w:rPr>
        <w:t xml:space="preserve"> you to make the sub</w:t>
      </w:r>
      <w:r>
        <w:t>-</w:t>
      </w:r>
      <w:r>
        <w:rPr>
          <w:lang w:val="id-ID"/>
        </w:rPr>
        <w:t>net</w:t>
      </w:r>
      <w:r>
        <w:t xml:space="preserve">work </w:t>
      </w:r>
      <w:r>
        <w:rPr>
          <w:lang w:val="id-ID"/>
        </w:rPr>
        <w:t xml:space="preserve">using </w:t>
      </w:r>
      <w:r w:rsidRPr="00956017">
        <w:rPr>
          <w:b/>
          <w:lang w:val="id-ID"/>
        </w:rPr>
        <w:t>VLSM</w:t>
      </w:r>
      <w:r>
        <w:rPr>
          <w:lang w:val="id-ID"/>
        </w:rPr>
        <w:t xml:space="preserve">. </w:t>
      </w:r>
      <w:r>
        <w:t>(</w:t>
      </w:r>
      <w:r w:rsidRPr="00370AE2">
        <w:rPr>
          <w:b/>
          <w:bCs/>
        </w:rPr>
        <w:t>Network address, Broadcast address, Usable IP address, Subnet mask / CIDR</w:t>
      </w:r>
      <w:r>
        <w:t>)</w:t>
      </w:r>
    </w:p>
    <w:p w14:paraId="77B9C063" w14:textId="77777777" w:rsidR="00C6331D" w:rsidRDefault="00C6331D" w:rsidP="00C6331D">
      <w:pPr>
        <w:spacing w:line="360" w:lineRule="auto"/>
        <w:ind w:left="720"/>
        <w:jc w:val="both"/>
        <w:rPr>
          <w:lang w:val="id-ID"/>
        </w:rPr>
      </w:pPr>
    </w:p>
    <w:p w14:paraId="2C168DB4" w14:textId="77777777" w:rsidR="00C6331D" w:rsidRDefault="00C6331D" w:rsidP="00C6331D">
      <w:pPr>
        <w:spacing w:line="360" w:lineRule="auto"/>
        <w:ind w:left="720"/>
        <w:jc w:val="both"/>
        <w:rPr>
          <w:lang w:val="id-ID"/>
        </w:rPr>
      </w:pPr>
    </w:p>
    <w:p w14:paraId="7846F00E" w14:textId="77777777" w:rsidR="00C6331D" w:rsidRDefault="00C6331D" w:rsidP="00C6331D">
      <w:pPr>
        <w:spacing w:line="360" w:lineRule="auto"/>
        <w:ind w:left="720"/>
        <w:jc w:val="both"/>
        <w:rPr>
          <w:lang w:val="id-ID"/>
        </w:rPr>
      </w:pPr>
    </w:p>
    <w:p w14:paraId="547435BB" w14:textId="77777777" w:rsidR="00C6331D" w:rsidRDefault="00C6331D" w:rsidP="00C6331D">
      <w:pPr>
        <w:spacing w:line="360" w:lineRule="auto"/>
        <w:ind w:left="720"/>
        <w:jc w:val="both"/>
        <w:rPr>
          <w:lang w:val="id-ID"/>
        </w:rPr>
      </w:pPr>
    </w:p>
    <w:p w14:paraId="093E2F76" w14:textId="77777777" w:rsidR="00C6331D" w:rsidRDefault="00C6331D" w:rsidP="00C6331D">
      <w:pPr>
        <w:spacing w:line="360" w:lineRule="auto"/>
        <w:ind w:left="720"/>
        <w:jc w:val="both"/>
        <w:rPr>
          <w:lang w:val="id-ID"/>
        </w:rPr>
      </w:pPr>
    </w:p>
    <w:p w14:paraId="31AF8441" w14:textId="77777777" w:rsidR="00C6331D" w:rsidRDefault="00C6331D" w:rsidP="00C6331D">
      <w:pPr>
        <w:spacing w:line="360" w:lineRule="auto"/>
        <w:ind w:left="720"/>
        <w:jc w:val="both"/>
        <w:rPr>
          <w:lang w:val="id-ID"/>
        </w:rPr>
      </w:pPr>
    </w:p>
    <w:p w14:paraId="357188E8" w14:textId="77777777" w:rsidR="00C6331D" w:rsidRDefault="00C6331D" w:rsidP="00C6331D">
      <w:pPr>
        <w:spacing w:line="360" w:lineRule="auto"/>
        <w:ind w:left="720"/>
        <w:jc w:val="both"/>
        <w:rPr>
          <w:lang w:val="id-ID"/>
        </w:rPr>
      </w:pPr>
    </w:p>
    <w:p w14:paraId="06D0EDFA" w14:textId="27EF2D8B" w:rsidR="00C6331D" w:rsidRDefault="00C6331D" w:rsidP="00714A90">
      <w:pPr>
        <w:spacing w:line="360" w:lineRule="auto"/>
        <w:jc w:val="both"/>
        <w:rPr>
          <w:lang w:val="id-ID"/>
        </w:rPr>
      </w:pPr>
    </w:p>
    <w:p w14:paraId="184639DC" w14:textId="77777777" w:rsidR="00C6331D" w:rsidRPr="00AB31FB" w:rsidRDefault="00C6331D" w:rsidP="00C6331D">
      <w:pPr>
        <w:pStyle w:val="ListParagraph"/>
        <w:numPr>
          <w:ilvl w:val="0"/>
          <w:numId w:val="13"/>
        </w:numPr>
        <w:tabs>
          <w:tab w:val="left" w:pos="720"/>
        </w:tabs>
        <w:spacing w:after="0" w:line="360" w:lineRule="auto"/>
        <w:rPr>
          <w:lang w:val="id-ID"/>
        </w:rPr>
      </w:pPr>
      <w:r>
        <w:lastRenderedPageBreak/>
        <w:t>You are asked to create</w:t>
      </w:r>
      <w:r w:rsidRPr="00D11446">
        <w:rPr>
          <w:lang w:val="id-ID"/>
        </w:rPr>
        <w:t xml:space="preserve"> a LAN</w:t>
      </w:r>
      <w:r w:rsidRPr="00956017">
        <w:rPr>
          <w:b/>
          <w:lang w:val="id-ID"/>
        </w:rPr>
        <w:t xml:space="preserve"> connection</w:t>
      </w:r>
      <w:r>
        <w:rPr>
          <w:lang w:val="id-ID"/>
        </w:rPr>
        <w:t xml:space="preserve"> based on </w:t>
      </w:r>
      <w:r>
        <w:t>the</w:t>
      </w:r>
      <w:r>
        <w:rPr>
          <w:lang w:val="id-ID"/>
        </w:rPr>
        <w:t xml:space="preserve"> picture below. </w:t>
      </w:r>
      <w:r w:rsidRPr="00C5709D">
        <w:rPr>
          <w:b/>
        </w:rPr>
        <w:t>Open</w:t>
      </w:r>
      <w:r>
        <w:t xml:space="preserve"> the “</w:t>
      </w:r>
      <w:r w:rsidRPr="00C5709D">
        <w:rPr>
          <w:b/>
        </w:rPr>
        <w:t>Case</w:t>
      </w:r>
      <w:r>
        <w:t xml:space="preserve"> </w:t>
      </w:r>
      <w:r w:rsidRPr="00C5709D">
        <w:rPr>
          <w:b/>
        </w:rPr>
        <w:t>04</w:t>
      </w:r>
      <w:r>
        <w:t>.</w:t>
      </w:r>
      <w:r w:rsidRPr="00C5709D">
        <w:rPr>
          <w:b/>
        </w:rPr>
        <w:t>pka</w:t>
      </w:r>
      <w:r>
        <w:t xml:space="preserve">” file and follow the instructions shown in the case </w:t>
      </w:r>
      <w:r w:rsidRPr="00C5709D">
        <w:rPr>
          <w:b/>
        </w:rPr>
        <w:t>to</w:t>
      </w:r>
      <w:r>
        <w:rPr>
          <w:lang w:val="id-ID"/>
        </w:rPr>
        <w:t xml:space="preserve"> </w:t>
      </w:r>
      <w:r>
        <w:rPr>
          <w:b/>
        </w:rPr>
        <w:t>c</w:t>
      </w:r>
      <w:r w:rsidRPr="00956017">
        <w:rPr>
          <w:b/>
          <w:lang w:val="id-ID"/>
        </w:rPr>
        <w:t>reate</w:t>
      </w:r>
      <w:r>
        <w:rPr>
          <w:b/>
        </w:rPr>
        <w:t xml:space="preserve"> </w:t>
      </w:r>
      <w:r w:rsidRPr="00956017">
        <w:rPr>
          <w:b/>
          <w:lang w:val="id-ID"/>
        </w:rPr>
        <w:t>the routing</w:t>
      </w:r>
      <w:r>
        <w:rPr>
          <w:b/>
        </w:rPr>
        <w:t xml:space="preserve"> configuration</w:t>
      </w:r>
      <w:r w:rsidRPr="00956017">
        <w:rPr>
          <w:b/>
          <w:lang w:val="id-ID"/>
        </w:rPr>
        <w:t xml:space="preserve"> using static routing</w:t>
      </w:r>
      <w:r>
        <w:t>.</w:t>
      </w:r>
    </w:p>
    <w:p w14:paraId="59265C93" w14:textId="77777777" w:rsidR="00C6331D" w:rsidRPr="00A32343" w:rsidRDefault="00C6331D" w:rsidP="00C6331D">
      <w:pPr>
        <w:jc w:val="center"/>
      </w:pPr>
      <w:r w:rsidRPr="0076625C">
        <w:rPr>
          <w:noProof/>
          <w:lang w:eastAsia="en-US"/>
        </w:rPr>
        <w:drawing>
          <wp:inline distT="0" distB="0" distL="0" distR="0" wp14:anchorId="2FBA6153" wp14:editId="78EE2E22">
            <wp:extent cx="6280785" cy="3167380"/>
            <wp:effectExtent l="19050" t="19050" r="2476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1673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13FD1" w14:textId="0F502A29" w:rsidR="00BC6DE8" w:rsidRPr="00A32343" w:rsidRDefault="00BC6DE8" w:rsidP="00C6331D"/>
    <w:sectPr w:rsidR="00BC6DE8" w:rsidRPr="00A32343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2CF0D" w14:textId="77777777" w:rsidR="00AB1F29" w:rsidRDefault="00AB1F29" w:rsidP="00273E4A">
      <w:r>
        <w:separator/>
      </w:r>
    </w:p>
  </w:endnote>
  <w:endnote w:type="continuationSeparator" w:id="0">
    <w:p w14:paraId="545C0D2E" w14:textId="77777777" w:rsidR="00AB1F29" w:rsidRDefault="00AB1F29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0B1130AB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B150F8">
          <w:rPr>
            <w:noProof/>
            <w:sz w:val="22"/>
            <w:szCs w:val="22"/>
            <w:lang w:val="id-ID"/>
          </w:rPr>
          <w:t>4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B150F8">
          <w:rPr>
            <w:noProof/>
            <w:sz w:val="22"/>
            <w:szCs w:val="22"/>
            <w:lang w:val="id-ID"/>
          </w:rPr>
          <w:t>4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F60E4" w14:textId="77777777" w:rsidR="00AB1F29" w:rsidRDefault="00AB1F29" w:rsidP="00273E4A">
      <w:r>
        <w:separator/>
      </w:r>
    </w:p>
  </w:footnote>
  <w:footnote w:type="continuationSeparator" w:id="0">
    <w:p w14:paraId="721F564A" w14:textId="77777777" w:rsidR="00AB1F29" w:rsidRDefault="00AB1F29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6D6813C3" w:rsidR="005D0782" w:rsidRPr="0016788A" w:rsidRDefault="0016788A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200921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A13CA0"/>
    <w:multiLevelType w:val="hybridMultilevel"/>
    <w:tmpl w:val="1D605CE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5219"/>
    <w:multiLevelType w:val="hybridMultilevel"/>
    <w:tmpl w:val="B3A42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31249B"/>
    <w:multiLevelType w:val="hybridMultilevel"/>
    <w:tmpl w:val="3D5C7C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511E5"/>
    <w:rsid w:val="00072DE7"/>
    <w:rsid w:val="000732DF"/>
    <w:rsid w:val="000A0C90"/>
    <w:rsid w:val="000A23D8"/>
    <w:rsid w:val="000A3F41"/>
    <w:rsid w:val="000B69D0"/>
    <w:rsid w:val="000C220E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6788A"/>
    <w:rsid w:val="00183F26"/>
    <w:rsid w:val="001955A6"/>
    <w:rsid w:val="001A300E"/>
    <w:rsid w:val="001B3A2E"/>
    <w:rsid w:val="001D4810"/>
    <w:rsid w:val="001E4042"/>
    <w:rsid w:val="001E637E"/>
    <w:rsid w:val="001E7ABE"/>
    <w:rsid w:val="001F150F"/>
    <w:rsid w:val="001F64B6"/>
    <w:rsid w:val="00222FF4"/>
    <w:rsid w:val="00224780"/>
    <w:rsid w:val="00235C36"/>
    <w:rsid w:val="002376FA"/>
    <w:rsid w:val="00273E4A"/>
    <w:rsid w:val="00281799"/>
    <w:rsid w:val="002841B3"/>
    <w:rsid w:val="00293FA8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2F6766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C712F"/>
    <w:rsid w:val="003D7084"/>
    <w:rsid w:val="003E08D3"/>
    <w:rsid w:val="003F71D2"/>
    <w:rsid w:val="00404AF1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0E2E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F4D80"/>
    <w:rsid w:val="00701ECA"/>
    <w:rsid w:val="00714A90"/>
    <w:rsid w:val="00720962"/>
    <w:rsid w:val="0072245D"/>
    <w:rsid w:val="00737595"/>
    <w:rsid w:val="0077403B"/>
    <w:rsid w:val="00787247"/>
    <w:rsid w:val="007955AD"/>
    <w:rsid w:val="007A18FA"/>
    <w:rsid w:val="007B5A6A"/>
    <w:rsid w:val="007C1C37"/>
    <w:rsid w:val="007E0EE7"/>
    <w:rsid w:val="00810737"/>
    <w:rsid w:val="00811C48"/>
    <w:rsid w:val="00815DB3"/>
    <w:rsid w:val="0083459F"/>
    <w:rsid w:val="0083780E"/>
    <w:rsid w:val="00843014"/>
    <w:rsid w:val="00854703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75CE2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1F29"/>
    <w:rsid w:val="00AB42BB"/>
    <w:rsid w:val="00AC0C63"/>
    <w:rsid w:val="00AC29BF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3F98"/>
    <w:rsid w:val="00B04C4C"/>
    <w:rsid w:val="00B150F8"/>
    <w:rsid w:val="00B17AD5"/>
    <w:rsid w:val="00B212C7"/>
    <w:rsid w:val="00B25A20"/>
    <w:rsid w:val="00B333BB"/>
    <w:rsid w:val="00B440FB"/>
    <w:rsid w:val="00B4674F"/>
    <w:rsid w:val="00B517FB"/>
    <w:rsid w:val="00B67595"/>
    <w:rsid w:val="00B7140C"/>
    <w:rsid w:val="00B81979"/>
    <w:rsid w:val="00B948DA"/>
    <w:rsid w:val="00B9609E"/>
    <w:rsid w:val="00BA1E33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D50"/>
    <w:rsid w:val="00C57FE8"/>
    <w:rsid w:val="00C6331D"/>
    <w:rsid w:val="00C6549A"/>
    <w:rsid w:val="00C8483C"/>
    <w:rsid w:val="00C915BF"/>
    <w:rsid w:val="00CB3B33"/>
    <w:rsid w:val="00CB736B"/>
    <w:rsid w:val="00CD64BC"/>
    <w:rsid w:val="00CD7913"/>
    <w:rsid w:val="00CF11B0"/>
    <w:rsid w:val="00D1264E"/>
    <w:rsid w:val="00D22C95"/>
    <w:rsid w:val="00D30822"/>
    <w:rsid w:val="00D3685C"/>
    <w:rsid w:val="00D37E0D"/>
    <w:rsid w:val="00D47C75"/>
    <w:rsid w:val="00D60A6D"/>
    <w:rsid w:val="00D67DFC"/>
    <w:rsid w:val="00D80B09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0587E"/>
    <w:rsid w:val="00F22A92"/>
    <w:rsid w:val="00F2595B"/>
    <w:rsid w:val="00F36E33"/>
    <w:rsid w:val="00F53807"/>
    <w:rsid w:val="00F60A64"/>
    <w:rsid w:val="00F712CE"/>
    <w:rsid w:val="00F80742"/>
    <w:rsid w:val="00F955DA"/>
    <w:rsid w:val="00FA41A2"/>
    <w:rsid w:val="00FA7966"/>
    <w:rsid w:val="00FC245F"/>
    <w:rsid w:val="00FE7F8E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3C712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ID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6331D"/>
    <w:rPr>
      <w:rFonts w:eastAsia="MS Mincho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50687-15B1-43B7-BB40-1238A525C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9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Chandra Tan</cp:lastModifiedBy>
  <cp:revision>38</cp:revision>
  <dcterms:created xsi:type="dcterms:W3CDTF">2017-10-20T05:51:00Z</dcterms:created>
  <dcterms:modified xsi:type="dcterms:W3CDTF">2021-09-14T09:09:00Z</dcterms:modified>
</cp:coreProperties>
</file>